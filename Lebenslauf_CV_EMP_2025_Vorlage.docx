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F450" w14:textId="77777777" w:rsidR="00843C1C" w:rsidRDefault="00843C1C" w:rsidP="00201F2A">
      <w:pPr>
        <w:spacing w:line="240" w:lineRule="auto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3828"/>
        <w:gridCol w:w="283"/>
        <w:gridCol w:w="6103"/>
      </w:tblGrid>
      <w:tr w:rsidR="007A66E5" w14:paraId="41277F0D" w14:textId="77777777" w:rsidTr="007B6C08">
        <w:trPr>
          <w:trHeight w:val="2303"/>
        </w:trPr>
        <w:tc>
          <w:tcPr>
            <w:tcW w:w="3828" w:type="dxa"/>
            <w:tcBorders>
              <w:bottom w:val="nil"/>
            </w:tcBorders>
          </w:tcPr>
          <w:sdt>
            <w:sdtPr>
              <w:rPr>
                <w:rFonts w:ascii="Calibri" w:hAnsi="Calibri" w:cs="Calibri"/>
                <w:caps w:val="0"/>
                <w:color w:val="auto"/>
              </w:rPr>
              <w:alias w:val="Picture"/>
              <w:tag w:val="Picture"/>
              <w:id w:val="-812485195"/>
              <w:placeholder>
                <w:docPart w:val="135AE70A6ACB4889BB6B55B25F239C06"/>
              </w:placeholder>
              <w:text/>
            </w:sdtPr>
            <w:sdtEndPr/>
            <w:sdtContent>
              <w:p w14:paraId="345782FF" w14:textId="77777777" w:rsidR="007A66E5" w:rsidRPr="00003982" w:rsidRDefault="007A66E5" w:rsidP="00201F2A">
                <w:pPr>
                  <w:pStyle w:val="Untertitel"/>
                  <w:spacing w:before="0" w:after="0" w:line="240" w:lineRule="auto"/>
                  <w:rPr>
                    <w:rFonts w:ascii="Calibri" w:hAnsi="Calibri" w:cs="Calibri"/>
                    <w:caps w:val="0"/>
                    <w:color w:val="auto"/>
                  </w:rPr>
                </w:pPr>
                <w:r w:rsidRPr="00003982">
                  <w:rPr>
                    <w:rFonts w:ascii="Calibri" w:hAnsi="Calibri" w:cs="Calibri"/>
                    <w:caps w:val="0"/>
                    <w:color w:val="auto"/>
                  </w:rPr>
                  <w:t>{{Picture}}</w:t>
                </w:r>
              </w:p>
            </w:sdtContent>
          </w:sdt>
        </w:tc>
        <w:tc>
          <w:tcPr>
            <w:tcW w:w="283" w:type="dxa"/>
            <w:vMerge w:val="restart"/>
            <w:tcBorders>
              <w:bottom w:val="nil"/>
            </w:tcBorders>
          </w:tcPr>
          <w:p w14:paraId="1C4933A0" w14:textId="77777777" w:rsidR="007A66E5" w:rsidRPr="0029563B" w:rsidRDefault="007A66E5" w:rsidP="00201F2A">
            <w:pPr>
              <w:spacing w:line="240" w:lineRule="auto"/>
              <w:rPr>
                <w:rFonts w:ascii="Calibri" w:hAnsi="Calibri" w:cs="Calibri"/>
              </w:rPr>
            </w:pPr>
          </w:p>
        </w:tc>
        <w:tc>
          <w:tcPr>
            <w:tcW w:w="6103" w:type="dxa"/>
            <w:vMerge w:val="restart"/>
            <w:tcBorders>
              <w:bottom w:val="nil"/>
            </w:tcBorders>
          </w:tcPr>
          <w:p w14:paraId="3F4E4370" w14:textId="77777777" w:rsidR="007A66E5" w:rsidRPr="0029563B" w:rsidRDefault="00EC3F98" w:rsidP="007A66E5">
            <w:pPr>
              <w:pStyle w:val="Titel"/>
              <w:spacing w:before="120" w:after="0" w:line="240" w:lineRule="auto"/>
              <w:rPr>
                <w:rFonts w:ascii="Calibri" w:hAnsi="Calibri" w:cs="Calibri"/>
                <w:color w:val="1D6B1E" w:themeColor="accent6" w:themeShade="80"/>
              </w:rPr>
            </w:pPr>
            <w:sdt>
              <w:sdtPr>
                <w:rPr>
                  <w:rFonts w:ascii="Calibri" w:hAnsi="Calibri" w:cs="Calibri"/>
                  <w:b/>
                  <w:color w:val="1D6B1E" w:themeColor="accent6" w:themeShade="80"/>
                  <w:sz w:val="52"/>
                </w:rPr>
                <w:alias w:val="FirstName"/>
                <w:tag w:val="FirstName"/>
                <w:id w:val="-1531794233"/>
                <w:placeholder>
                  <w:docPart w:val="135AE70A6ACB4889BB6B55B25F239C06"/>
                </w:placeholder>
                <w:text/>
              </w:sdtPr>
              <w:sdtEndPr/>
              <w:sdtContent>
                <w:r w:rsidR="007A66E5" w:rsidRPr="0029563B">
                  <w:rPr>
                    <w:rFonts w:ascii="Calibri" w:hAnsi="Calibri" w:cs="Calibri"/>
                    <w:b/>
                    <w:color w:val="1D6B1E" w:themeColor="accent6" w:themeShade="80"/>
                    <w:sz w:val="52"/>
                  </w:rPr>
                  <w:t>{{FirstName}}</w:t>
                </w:r>
              </w:sdtContent>
            </w:sdt>
            <w:r w:rsidR="007A66E5" w:rsidRPr="0029563B">
              <w:rPr>
                <w:rFonts w:ascii="Calibri" w:hAnsi="Calibri" w:cs="Calibri"/>
                <w:b/>
                <w:color w:val="1D6B1E" w:themeColor="accent6" w:themeShade="80"/>
                <w:sz w:val="52"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color w:val="1D6B1E" w:themeColor="accent6" w:themeShade="80"/>
                  <w:sz w:val="52"/>
                </w:rPr>
                <w:alias w:val="LastName"/>
                <w:tag w:val="LastName"/>
                <w:id w:val="981042652"/>
                <w:placeholder>
                  <w:docPart w:val="135AE70A6ACB4889BB6B55B25F239C06"/>
                </w:placeholder>
                <w:text/>
              </w:sdtPr>
              <w:sdtEndPr/>
              <w:sdtContent>
                <w:r w:rsidR="007A66E5" w:rsidRPr="0029563B">
                  <w:rPr>
                    <w:rFonts w:ascii="Calibri" w:hAnsi="Calibri" w:cs="Calibri"/>
                    <w:b/>
                    <w:color w:val="1D6B1E" w:themeColor="accent6" w:themeShade="80"/>
                    <w:sz w:val="52"/>
                  </w:rPr>
                  <w:t>{{LastName}}</w:t>
                </w:r>
              </w:sdtContent>
            </w:sdt>
          </w:p>
          <w:p w14:paraId="387DF003" w14:textId="77777777" w:rsidR="007A66E5" w:rsidRPr="0029563B" w:rsidRDefault="007A66E5" w:rsidP="00201F2A">
            <w:pPr>
              <w:pStyle w:val="berschrift1"/>
              <w:spacing w:before="0" w:after="0" w:line="240" w:lineRule="auto"/>
              <w:rPr>
                <w:rFonts w:ascii="Calibri" w:hAnsi="Calibri" w:cs="Calibri"/>
                <w:color w:val="1D6B1E" w:themeColor="accent6" w:themeShade="80"/>
              </w:rPr>
            </w:pPr>
          </w:p>
          <w:p w14:paraId="526D7223" w14:textId="77777777" w:rsidR="007A66E5" w:rsidRPr="00C84E60" w:rsidRDefault="007A66E5" w:rsidP="00201F2A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4BC09AC1" w14:textId="77777777" w:rsidR="007A66E5" w:rsidRPr="00C84E60" w:rsidRDefault="007A66E5" w:rsidP="00201F2A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C84E60">
              <w:rPr>
                <w:rFonts w:ascii="Calibri" w:hAnsi="Calibri" w:cs="Calibri"/>
                <w:color w:val="auto"/>
              </w:rPr>
              <w:t xml:space="preserve">ID: </w:t>
            </w:r>
            <w:sdt>
              <w:sdtPr>
                <w:rPr>
                  <w:rFonts w:ascii="Calibri" w:hAnsi="Calibri" w:cs="Calibri"/>
                </w:rPr>
                <w:alias w:val="IDNummer"/>
                <w:tag w:val="IDNummer"/>
                <w:id w:val="-111277644"/>
                <w:placeholder>
                  <w:docPart w:val="135AE70A6ACB4889BB6B55B25F239C06"/>
                </w:placeholder>
                <w:text/>
              </w:sdtPr>
              <w:sdtEndPr/>
              <w:sdtContent>
                <w:r w:rsidRPr="0019757F">
                  <w:rPr>
                    <w:rFonts w:ascii="Calibri" w:hAnsi="Calibri" w:cs="Calibri"/>
                  </w:rPr>
                  <w:t>{{IDNumber}}</w:t>
                </w:r>
              </w:sdtContent>
            </w:sdt>
          </w:p>
          <w:p w14:paraId="36FDC97D" w14:textId="77777777" w:rsidR="007A66E5" w:rsidRPr="0029563B" w:rsidRDefault="007A66E5" w:rsidP="00201F2A">
            <w:pPr>
              <w:spacing w:line="240" w:lineRule="auto"/>
              <w:rPr>
                <w:rFonts w:ascii="Calibri" w:hAnsi="Calibri" w:cs="Calibri"/>
                <w:color w:val="1D6B1E" w:themeColor="accent6" w:themeShade="80"/>
              </w:rPr>
            </w:pPr>
            <w:r w:rsidRPr="00C84E60">
              <w:rPr>
                <w:rFonts w:ascii="Calibri" w:hAnsi="Calibri" w:cs="Calibri"/>
                <w:color w:val="auto"/>
              </w:rPr>
              <w:t xml:space="preserve">Berufsbezeichnung: </w:t>
            </w:r>
            <w:sdt>
              <w:sdtPr>
                <w:rPr>
                  <w:rFonts w:ascii="Calibri" w:hAnsi="Calibri" w:cs="Calibri"/>
                </w:rPr>
                <w:alias w:val="JobTitle"/>
                <w:tag w:val="JobTitle"/>
                <w:id w:val="2107145999"/>
                <w:placeholder>
                  <w:docPart w:val="135AE70A6ACB4889BB6B55B25F239C06"/>
                </w:placeholder>
                <w:text/>
              </w:sdtPr>
              <w:sdtEndPr/>
              <w:sdtContent>
                <w:r w:rsidRPr="0019757F">
                  <w:rPr>
                    <w:rFonts w:ascii="Calibri" w:hAnsi="Calibri" w:cs="Calibri"/>
                  </w:rPr>
                  <w:t>{{JobTitle}}</w:t>
                </w:r>
              </w:sdtContent>
            </w:sdt>
          </w:p>
        </w:tc>
      </w:tr>
      <w:tr w:rsidR="007A66E5" w14:paraId="42A79A01" w14:textId="77777777" w:rsidTr="007B6C08">
        <w:trPr>
          <w:trHeight w:val="426"/>
        </w:trPr>
        <w:tc>
          <w:tcPr>
            <w:tcW w:w="3828" w:type="dxa"/>
          </w:tcPr>
          <w:p w14:paraId="2341E9DF" w14:textId="77777777" w:rsidR="007A66E5" w:rsidRPr="0029563B" w:rsidRDefault="007A66E5" w:rsidP="00201F2A">
            <w:pPr>
              <w:spacing w:line="240" w:lineRule="auto"/>
              <w:rPr>
                <w:rFonts w:ascii="Calibri" w:hAnsi="Calibri" w:cs="Calibri"/>
              </w:rPr>
            </w:pPr>
          </w:p>
        </w:tc>
        <w:tc>
          <w:tcPr>
            <w:tcW w:w="283" w:type="dxa"/>
            <w:vMerge/>
          </w:tcPr>
          <w:p w14:paraId="32B5C2D0" w14:textId="77777777" w:rsidR="007A66E5" w:rsidRPr="0029563B" w:rsidRDefault="007A66E5" w:rsidP="00201F2A">
            <w:pPr>
              <w:spacing w:line="240" w:lineRule="auto"/>
              <w:rPr>
                <w:rFonts w:ascii="Calibri" w:hAnsi="Calibri" w:cs="Calibri"/>
              </w:rPr>
            </w:pPr>
          </w:p>
        </w:tc>
        <w:tc>
          <w:tcPr>
            <w:tcW w:w="6103" w:type="dxa"/>
            <w:vMerge/>
          </w:tcPr>
          <w:p w14:paraId="01FF8540" w14:textId="77777777" w:rsidR="007A66E5" w:rsidRPr="0029563B" w:rsidRDefault="007A66E5" w:rsidP="00201F2A">
            <w:pPr>
              <w:pStyle w:val="Titel"/>
              <w:spacing w:before="0" w:after="0" w:line="240" w:lineRule="auto"/>
              <w:rPr>
                <w:rFonts w:ascii="Calibri" w:hAnsi="Calibri" w:cs="Calibri"/>
                <w:b/>
                <w:color w:val="1D6B1E" w:themeColor="accent6" w:themeShade="80"/>
                <w:sz w:val="52"/>
              </w:rPr>
            </w:pPr>
          </w:p>
        </w:tc>
      </w:tr>
      <w:tr w:rsidR="00843C1C" w:rsidRPr="003C237A" w14:paraId="0C90E6D8" w14:textId="77777777" w:rsidTr="007B6C08">
        <w:trPr>
          <w:trHeight w:val="8117"/>
        </w:trPr>
        <w:tc>
          <w:tcPr>
            <w:tcW w:w="3828" w:type="dxa"/>
          </w:tcPr>
          <w:p w14:paraId="32CBE338" w14:textId="77777777" w:rsidR="00312B9D" w:rsidRPr="0029563B" w:rsidRDefault="007476A8" w:rsidP="00201F2A">
            <w:pPr>
              <w:spacing w:line="240" w:lineRule="auto"/>
              <w:rPr>
                <w:rFonts w:ascii="Calibri" w:hAnsi="Calibri" w:cs="Calibri"/>
                <w:b/>
              </w:rPr>
            </w:pPr>
            <w:r w:rsidRPr="0029563B">
              <w:rPr>
                <w:rFonts w:ascii="Calibri" w:hAnsi="Calibri" w:cs="Calibri"/>
                <w:b/>
              </w:rPr>
              <w:t xml:space="preserve">Adresse: </w:t>
            </w:r>
          </w:p>
          <w:p w14:paraId="52D8B76E" w14:textId="77777777" w:rsidR="007476A8" w:rsidRPr="0029563B" w:rsidRDefault="0029563B" w:rsidP="00201F2A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sdt>
              <w:sdtPr>
                <w:rPr>
                  <w:rFonts w:ascii="Calibri" w:hAnsi="Calibri" w:cs="Calibri"/>
                </w:rPr>
                <w:alias w:val="Address"/>
                <w:tag w:val="Address"/>
                <w:id w:val="1403799877"/>
                <w:placeholder>
                  <w:docPart w:val="135AE70A6ACB4889BB6B55B25F239C06"/>
                </w:placeholder>
                <w:text/>
              </w:sdtPr>
              <w:sdtEndPr/>
              <w:sdtContent>
                <w:r w:rsidR="007476A8" w:rsidRPr="0029563B">
                  <w:rPr>
                    <w:rFonts w:ascii="Calibri" w:hAnsi="Calibri" w:cs="Calibri"/>
                  </w:rPr>
                  <w:t>{{Address}}</w:t>
                </w:r>
              </w:sdtContent>
            </w:sdt>
          </w:p>
          <w:p w14:paraId="5F01D9DD" w14:textId="77777777" w:rsidR="0029563B" w:rsidRDefault="007476A8" w:rsidP="0029563B">
            <w:pPr>
              <w:spacing w:before="120" w:line="240" w:lineRule="auto"/>
              <w:rPr>
                <w:rFonts w:ascii="Calibri" w:hAnsi="Calibri" w:cs="Calibri"/>
                <w:b/>
              </w:rPr>
            </w:pPr>
            <w:r w:rsidRPr="0029563B">
              <w:rPr>
                <w:rFonts w:ascii="Calibri" w:hAnsi="Calibri" w:cs="Calibri"/>
                <w:b/>
              </w:rPr>
              <w:t xml:space="preserve">Wohnort: </w:t>
            </w:r>
          </w:p>
          <w:p w14:paraId="650FEA7E" w14:textId="77777777" w:rsidR="003E7E90" w:rsidRPr="0029563B" w:rsidRDefault="00131ACF" w:rsidP="00201F2A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sdt>
              <w:sdtPr>
                <w:rPr>
                  <w:rFonts w:ascii="Calibri" w:hAnsi="Calibri" w:cs="Calibri"/>
                </w:rPr>
                <w:alias w:val="City"/>
                <w:tag w:val="City"/>
                <w:id w:val="1264804788"/>
                <w:placeholder>
                  <w:docPart w:val="135AE70A6ACB4889BB6B55B25F239C06"/>
                </w:placeholder>
                <w:text/>
              </w:sdtPr>
              <w:sdtEndPr/>
              <w:sdtContent>
                <w:r w:rsidR="007476A8" w:rsidRPr="0029563B">
                  <w:rPr>
                    <w:rFonts w:ascii="Calibri" w:hAnsi="Calibri" w:cs="Calibri"/>
                  </w:rPr>
                  <w:t>{{City}}</w:t>
                </w:r>
              </w:sdtContent>
            </w:sdt>
          </w:p>
          <w:p w14:paraId="2EA3E39A" w14:textId="77777777" w:rsidR="0029563B" w:rsidRDefault="003E7E90" w:rsidP="0029563B">
            <w:pPr>
              <w:spacing w:before="120" w:line="240" w:lineRule="auto"/>
              <w:rPr>
                <w:rFonts w:ascii="Calibri" w:hAnsi="Calibri" w:cs="Calibri"/>
                <w:b/>
              </w:rPr>
            </w:pPr>
            <w:r w:rsidRPr="0029563B">
              <w:rPr>
                <w:rFonts w:ascii="Calibri" w:hAnsi="Calibri" w:cs="Calibri"/>
                <w:b/>
              </w:rPr>
              <w:t xml:space="preserve">Geburtsdatum: </w:t>
            </w:r>
          </w:p>
          <w:p w14:paraId="605F6023" w14:textId="77777777" w:rsidR="003E7E90" w:rsidRPr="0029563B" w:rsidRDefault="00131ACF" w:rsidP="003E7E90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sdt>
              <w:sdtPr>
                <w:rPr>
                  <w:rFonts w:ascii="Calibri" w:hAnsi="Calibri" w:cs="Calibri"/>
                </w:rPr>
                <w:alias w:val="BirthDate"/>
                <w:tag w:val="BirthDate"/>
                <w:id w:val="713153298"/>
                <w:placeholder>
                  <w:docPart w:val="135AE70A6ACB4889BB6B55B25F239C06"/>
                </w:placeholder>
                <w:text/>
              </w:sdtPr>
              <w:sdtEndPr/>
              <w:sdtContent>
                <w:r w:rsidR="003E7E90" w:rsidRPr="0029563B">
                  <w:rPr>
                    <w:rFonts w:ascii="Calibri" w:hAnsi="Calibri" w:cs="Calibri"/>
                  </w:rPr>
                  <w:t>{{BirthDate}}</w:t>
                </w:r>
              </w:sdtContent>
            </w:sdt>
          </w:p>
          <w:p w14:paraId="45F80CB6" w14:textId="77777777" w:rsidR="0029563B" w:rsidRDefault="003E7E90" w:rsidP="0029563B">
            <w:pPr>
              <w:spacing w:before="120" w:line="240" w:lineRule="auto"/>
              <w:rPr>
                <w:rFonts w:ascii="Calibri" w:hAnsi="Calibri" w:cs="Calibri"/>
                <w:b/>
              </w:rPr>
            </w:pPr>
            <w:r w:rsidRPr="0029563B">
              <w:rPr>
                <w:rFonts w:ascii="Calibri" w:hAnsi="Calibri" w:cs="Calibri"/>
                <w:b/>
              </w:rPr>
              <w:t xml:space="preserve">Geburtsort: </w:t>
            </w:r>
          </w:p>
          <w:p w14:paraId="580C6E78" w14:textId="77777777" w:rsidR="003E7E90" w:rsidRPr="0029563B" w:rsidRDefault="00131ACF" w:rsidP="003E7E90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sdt>
              <w:sdtPr>
                <w:rPr>
                  <w:rFonts w:ascii="Calibri" w:hAnsi="Calibri" w:cs="Calibri"/>
                </w:rPr>
                <w:alias w:val="BirthPlace"/>
                <w:tag w:val="BirthPlace"/>
                <w:id w:val="1337039382"/>
                <w:placeholder>
                  <w:docPart w:val="135AE70A6ACB4889BB6B55B25F239C06"/>
                </w:placeholder>
                <w:text/>
              </w:sdtPr>
              <w:sdtEndPr/>
              <w:sdtContent>
                <w:r w:rsidR="003E7E90" w:rsidRPr="0029563B">
                  <w:rPr>
                    <w:rFonts w:ascii="Calibri" w:hAnsi="Calibri" w:cs="Calibri"/>
                  </w:rPr>
                  <w:t>{{BirthPlace}}</w:t>
                </w:r>
              </w:sdtContent>
            </w:sdt>
          </w:p>
          <w:p w14:paraId="6FF6CEF4" w14:textId="77777777" w:rsidR="0029563B" w:rsidRDefault="003E7E90" w:rsidP="0029563B">
            <w:pPr>
              <w:spacing w:before="120" w:line="240" w:lineRule="auto"/>
              <w:rPr>
                <w:rFonts w:ascii="Calibri" w:hAnsi="Calibri" w:cs="Calibri"/>
                <w:b/>
              </w:rPr>
            </w:pPr>
            <w:r w:rsidRPr="0029563B">
              <w:rPr>
                <w:rFonts w:ascii="Calibri" w:hAnsi="Calibri" w:cs="Calibri"/>
                <w:b/>
              </w:rPr>
              <w:t xml:space="preserve">Geburtsland: </w:t>
            </w:r>
          </w:p>
          <w:p w14:paraId="6A6E4CEA" w14:textId="77777777" w:rsidR="003E7E90" w:rsidRPr="0029563B" w:rsidRDefault="00131ACF" w:rsidP="003E7E90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sdt>
              <w:sdtPr>
                <w:rPr>
                  <w:rFonts w:ascii="Calibri" w:hAnsi="Calibri" w:cs="Calibri"/>
                </w:rPr>
                <w:alias w:val="BirthCountry"/>
                <w:tag w:val="BirthCountry"/>
                <w:id w:val="419220094"/>
                <w:placeholder>
                  <w:docPart w:val="135AE70A6ACB4889BB6B55B25F239C06"/>
                </w:placeholder>
                <w:text/>
              </w:sdtPr>
              <w:sdtEndPr/>
              <w:sdtContent>
                <w:r w:rsidR="003E7E90" w:rsidRPr="0029563B">
                  <w:rPr>
                    <w:rFonts w:ascii="Calibri" w:hAnsi="Calibri" w:cs="Calibri"/>
                  </w:rPr>
                  <w:t>{{BirthCountry}}</w:t>
                </w:r>
              </w:sdtContent>
            </w:sdt>
          </w:p>
          <w:p w14:paraId="2489AAF7" w14:textId="77777777" w:rsidR="0029563B" w:rsidRPr="0019757F" w:rsidRDefault="007476A8" w:rsidP="0029563B">
            <w:pPr>
              <w:spacing w:before="120" w:line="240" w:lineRule="auto"/>
              <w:rPr>
                <w:rFonts w:ascii="Calibri" w:hAnsi="Calibri" w:cs="Calibri"/>
                <w:b/>
                <w:lang w:val="de-DE"/>
              </w:rPr>
            </w:pPr>
            <w:r w:rsidRPr="0019757F">
              <w:rPr>
                <w:rFonts w:ascii="Calibri" w:hAnsi="Calibri" w:cs="Calibri"/>
                <w:b/>
                <w:lang w:val="de-DE"/>
              </w:rPr>
              <w:t xml:space="preserve">Handy: </w:t>
            </w:r>
          </w:p>
          <w:p w14:paraId="5070862B" w14:textId="77777777" w:rsidR="00DB0423" w:rsidRPr="0019757F" w:rsidRDefault="00131ACF" w:rsidP="003E7E90">
            <w:pPr>
              <w:spacing w:line="240" w:lineRule="auto"/>
              <w:rPr>
                <w:rFonts w:ascii="Calibri" w:hAnsi="Calibri" w:cs="Calibri"/>
                <w:lang w:val="de-DE"/>
              </w:rPr>
            </w:pPr>
            <w:r w:rsidRPr="0019757F">
              <w:rPr>
                <w:rFonts w:ascii="Calibri" w:hAnsi="Calibri" w:cs="Calibri"/>
                <w:lang w:val="de-DE"/>
              </w:rPr>
              <w:tab/>
            </w:r>
            <w:sdt>
              <w:sdtPr>
                <w:rPr>
                  <w:rFonts w:ascii="Calibri" w:hAnsi="Calibri" w:cs="Calibri"/>
                  <w:lang w:val="de-DE"/>
                </w:rPr>
                <w:alias w:val="Mobile"/>
                <w:tag w:val="Mobile"/>
                <w:id w:val="652263461"/>
                <w:placeholder>
                  <w:docPart w:val="135AE70A6ACB4889BB6B55B25F239C06"/>
                </w:placeholder>
                <w:text/>
              </w:sdtPr>
              <w:sdtEndPr/>
              <w:sdtContent>
                <w:r w:rsidR="007476A8" w:rsidRPr="0019757F">
                  <w:rPr>
                    <w:rFonts w:ascii="Calibri" w:hAnsi="Calibri" w:cs="Calibri"/>
                    <w:lang w:val="de-DE"/>
                  </w:rPr>
                  <w:t>{{Mobile}}</w:t>
                </w:r>
              </w:sdtContent>
            </w:sdt>
          </w:p>
          <w:p w14:paraId="07D8018E" w14:textId="77777777" w:rsidR="0029563B" w:rsidRDefault="007476A8" w:rsidP="0029563B">
            <w:pPr>
              <w:spacing w:before="120" w:line="240" w:lineRule="auto"/>
              <w:rPr>
                <w:rFonts w:ascii="Calibri" w:hAnsi="Calibri" w:cs="Calibri"/>
                <w:b/>
                <w:lang w:val="de-DE"/>
              </w:rPr>
            </w:pPr>
            <w:r w:rsidRPr="0029563B">
              <w:rPr>
                <w:rFonts w:ascii="Calibri" w:hAnsi="Calibri" w:cs="Calibri"/>
                <w:b/>
                <w:lang w:val="de-DE"/>
              </w:rPr>
              <w:t xml:space="preserve">E-Mail: </w:t>
            </w:r>
          </w:p>
          <w:p w14:paraId="04C06793" w14:textId="77777777" w:rsidR="0070686D" w:rsidRDefault="00131ACF" w:rsidP="0070686D">
            <w:pPr>
              <w:spacing w:line="240" w:lineRule="auto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ab/>
            </w:r>
            <w:sdt>
              <w:sdtPr>
                <w:rPr>
                  <w:rFonts w:ascii="Calibri" w:hAnsi="Calibri" w:cs="Calibri"/>
                  <w:lang w:val="de-DE"/>
                </w:rPr>
                <w:alias w:val="Email"/>
                <w:tag w:val="Email"/>
                <w:id w:val="-59407105"/>
                <w:placeholder>
                  <w:docPart w:val="135AE70A6ACB4889BB6B55B25F239C06"/>
                </w:placeholder>
                <w:text/>
              </w:sdtPr>
              <w:sdtEndPr/>
              <w:sdtContent>
                <w:r w:rsidR="007476A8" w:rsidRPr="0029563B">
                  <w:rPr>
                    <w:rFonts w:ascii="Calibri" w:hAnsi="Calibri" w:cs="Calibri"/>
                    <w:lang w:val="de-DE"/>
                  </w:rPr>
                  <w:t>{{Email}}</w:t>
                </w:r>
              </w:sdtContent>
            </w:sdt>
          </w:p>
          <w:p w14:paraId="645234B6" w14:textId="77777777" w:rsidR="0029563B" w:rsidRDefault="007476A8" w:rsidP="0070686D">
            <w:pPr>
              <w:spacing w:before="120" w:line="240" w:lineRule="auto"/>
              <w:rPr>
                <w:rFonts w:ascii="Calibri" w:hAnsi="Calibri" w:cs="Calibri"/>
                <w:b/>
                <w:lang w:val="de-DE"/>
              </w:rPr>
            </w:pPr>
            <w:r w:rsidRPr="0029563B">
              <w:rPr>
                <w:rFonts w:ascii="Calibri" w:hAnsi="Calibri" w:cs="Calibri"/>
                <w:b/>
                <w:lang w:val="de-DE"/>
              </w:rPr>
              <w:t xml:space="preserve">Geschlecht: </w:t>
            </w:r>
          </w:p>
          <w:p w14:paraId="40BD20CE" w14:textId="77777777" w:rsidR="00DB0423" w:rsidRPr="0029563B" w:rsidRDefault="00131ACF" w:rsidP="00201F2A">
            <w:pPr>
              <w:spacing w:line="240" w:lineRule="auto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ab/>
            </w:r>
            <w:sdt>
              <w:sdtPr>
                <w:rPr>
                  <w:rFonts w:ascii="Calibri" w:hAnsi="Calibri" w:cs="Calibri"/>
                  <w:lang w:val="de-DE"/>
                </w:rPr>
                <w:alias w:val="Gender"/>
                <w:tag w:val="Gender"/>
                <w:id w:val="-1590681186"/>
                <w:placeholder>
                  <w:docPart w:val="135AE70A6ACB4889BB6B55B25F239C06"/>
                </w:placeholder>
                <w:text/>
              </w:sdtPr>
              <w:sdtEndPr/>
              <w:sdtContent>
                <w:r w:rsidR="007476A8" w:rsidRPr="0029563B">
                  <w:rPr>
                    <w:rFonts w:ascii="Calibri" w:hAnsi="Calibri" w:cs="Calibri"/>
                    <w:lang w:val="de-DE"/>
                  </w:rPr>
                  <w:t>{{Gender}}</w:t>
                </w:r>
              </w:sdtContent>
            </w:sdt>
          </w:p>
          <w:p w14:paraId="32A04DE3" w14:textId="77777777" w:rsidR="0029563B" w:rsidRDefault="007476A8" w:rsidP="0029563B">
            <w:pPr>
              <w:spacing w:before="120" w:line="240" w:lineRule="auto"/>
              <w:rPr>
                <w:rFonts w:ascii="Calibri" w:hAnsi="Calibri" w:cs="Calibri"/>
                <w:b/>
                <w:lang w:val="de-DE"/>
              </w:rPr>
            </w:pPr>
            <w:r w:rsidRPr="0029563B">
              <w:rPr>
                <w:rFonts w:ascii="Calibri" w:hAnsi="Calibri" w:cs="Calibri"/>
                <w:b/>
                <w:lang w:val="de-DE"/>
              </w:rPr>
              <w:t xml:space="preserve">Staatsangehörigkeit: </w:t>
            </w:r>
          </w:p>
          <w:p w14:paraId="4AD8C924" w14:textId="77777777" w:rsidR="00843C1C" w:rsidRPr="0029563B" w:rsidRDefault="00131ACF" w:rsidP="00201F2A">
            <w:pPr>
              <w:spacing w:line="240" w:lineRule="auto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ab/>
            </w:r>
            <w:sdt>
              <w:sdtPr>
                <w:rPr>
                  <w:rFonts w:ascii="Calibri" w:hAnsi="Calibri" w:cs="Calibri"/>
                  <w:lang w:val="de-DE"/>
                </w:rPr>
                <w:alias w:val="Nationality"/>
                <w:tag w:val="Nationality"/>
                <w:id w:val="869718050"/>
                <w:placeholder>
                  <w:docPart w:val="135AE70A6ACB4889BB6B55B25F239C06"/>
                </w:placeholder>
                <w:text/>
              </w:sdtPr>
              <w:sdtEndPr/>
              <w:sdtContent>
                <w:r w:rsidR="007476A8" w:rsidRPr="0029563B">
                  <w:rPr>
                    <w:rFonts w:ascii="Calibri" w:hAnsi="Calibri" w:cs="Calibri"/>
                    <w:lang w:val="de-DE"/>
                  </w:rPr>
                  <w:t>{{Nationality}}</w:t>
                </w:r>
              </w:sdtContent>
            </w:sdt>
          </w:p>
          <w:p w14:paraId="79A95572" w14:textId="77777777" w:rsidR="0029563B" w:rsidRPr="0019757F" w:rsidRDefault="003E7E90" w:rsidP="0029563B">
            <w:pPr>
              <w:spacing w:before="120" w:line="240" w:lineRule="auto"/>
              <w:rPr>
                <w:rFonts w:ascii="Calibri" w:hAnsi="Calibri" w:cs="Calibri"/>
                <w:b/>
                <w:lang w:val="de-DE"/>
              </w:rPr>
            </w:pPr>
            <w:r w:rsidRPr="0019757F">
              <w:rPr>
                <w:rFonts w:ascii="Calibri" w:hAnsi="Calibri" w:cs="Calibri"/>
                <w:b/>
                <w:lang w:val="de-DE"/>
              </w:rPr>
              <w:t xml:space="preserve">Familienstand: </w:t>
            </w:r>
          </w:p>
          <w:p w14:paraId="704001C7" w14:textId="77777777" w:rsidR="003E7E90" w:rsidRPr="0019757F" w:rsidRDefault="00131ACF" w:rsidP="003E7E90">
            <w:pPr>
              <w:spacing w:line="240" w:lineRule="auto"/>
              <w:rPr>
                <w:rFonts w:ascii="Calibri" w:hAnsi="Calibri" w:cs="Calibri"/>
                <w:lang w:val="de-DE"/>
              </w:rPr>
            </w:pPr>
            <w:r w:rsidRPr="0019757F">
              <w:rPr>
                <w:rFonts w:ascii="Calibri" w:hAnsi="Calibri" w:cs="Calibri"/>
                <w:lang w:val="de-DE"/>
              </w:rPr>
              <w:tab/>
            </w:r>
            <w:sdt>
              <w:sdtPr>
                <w:rPr>
                  <w:rFonts w:ascii="Calibri" w:hAnsi="Calibri" w:cs="Calibri"/>
                  <w:lang w:val="de-DE"/>
                </w:rPr>
                <w:alias w:val="CivilStatus"/>
                <w:tag w:val="CivilStatus"/>
                <w:id w:val="-1741320868"/>
                <w:placeholder>
                  <w:docPart w:val="135AE70A6ACB4889BB6B55B25F239C06"/>
                </w:placeholder>
                <w:text/>
              </w:sdtPr>
              <w:sdtEndPr/>
              <w:sdtContent>
                <w:r w:rsidR="003E7E90" w:rsidRPr="0019757F">
                  <w:rPr>
                    <w:rFonts w:ascii="Calibri" w:hAnsi="Calibri" w:cs="Calibri"/>
                    <w:lang w:val="de-DE"/>
                  </w:rPr>
                  <w:t>{{</w:t>
                </w:r>
                <w:r w:rsidR="00CE0E69" w:rsidRPr="0019757F">
                  <w:rPr>
                    <w:rFonts w:ascii="Calibri" w:hAnsi="Calibri" w:cs="Calibri"/>
                    <w:lang w:val="de-DE"/>
                  </w:rPr>
                  <w:t>CivilStatus</w:t>
                </w:r>
                <w:r w:rsidR="003E7E90" w:rsidRPr="0019757F">
                  <w:rPr>
                    <w:rFonts w:ascii="Calibri" w:hAnsi="Calibri" w:cs="Calibri"/>
                    <w:lang w:val="de-DE"/>
                  </w:rPr>
                  <w:t>}}</w:t>
                </w:r>
              </w:sdtContent>
            </w:sdt>
          </w:p>
          <w:p w14:paraId="629129CD" w14:textId="77777777" w:rsidR="003E7E90" w:rsidRPr="0029563B" w:rsidRDefault="003E7E90" w:rsidP="00201F2A">
            <w:pPr>
              <w:spacing w:line="240" w:lineRule="auto"/>
              <w:rPr>
                <w:rFonts w:ascii="Calibri" w:hAnsi="Calibri" w:cs="Calibri"/>
                <w:lang w:val="de-DE"/>
              </w:rPr>
            </w:pPr>
          </w:p>
          <w:p w14:paraId="75FD76B6" w14:textId="77777777" w:rsidR="00DB0423" w:rsidRPr="0029563B" w:rsidRDefault="00DB0423" w:rsidP="00DB0423">
            <w:pPr>
              <w:spacing w:line="240" w:lineRule="auto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83" w:type="dxa"/>
          </w:tcPr>
          <w:p w14:paraId="17C00AC6" w14:textId="77777777" w:rsidR="00843C1C" w:rsidRPr="0029563B" w:rsidRDefault="00843C1C" w:rsidP="00201F2A">
            <w:pPr>
              <w:spacing w:line="240" w:lineRule="auto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6103" w:type="dxa"/>
          </w:tcPr>
          <w:p w14:paraId="3D69FBB6" w14:textId="77777777" w:rsidR="00EB336A" w:rsidRPr="007B6C08" w:rsidRDefault="00EB336A" w:rsidP="007B6C08">
            <w:pPr>
              <w:spacing w:after="120" w:line="240" w:lineRule="auto"/>
              <w:rPr>
                <w:rFonts w:ascii="Calibri" w:hAnsi="Calibri" w:cs="Calibri"/>
                <w:b/>
                <w:bCs/>
                <w:lang w:val="de-DE"/>
              </w:rPr>
            </w:pPr>
            <w:r w:rsidRPr="0019757F">
              <w:rPr>
                <w:rFonts w:ascii="Calibri" w:hAnsi="Calibri" w:cs="Calibri"/>
                <w:b/>
                <w:bCs/>
                <w:lang w:val="de-DE"/>
              </w:rPr>
              <w:t xml:space="preserve">Berufserfahrung: </w:t>
            </w:r>
            <w:r w:rsidR="00D140F2" w:rsidRPr="0019757F">
              <w:rPr>
                <w:rFonts w:ascii="Calibri" w:hAnsi="Calibri" w:cs="Calibri"/>
                <w:lang w:val="de-DE"/>
              </w:rPr>
              <w:tab/>
            </w:r>
          </w:p>
          <w:sdt>
            <w:sdtPr>
              <w:rPr>
                <w:rFonts w:ascii="Calibri" w:hAnsi="Calibri" w:cs="Calibri"/>
                <w:lang w:val="de-DE"/>
              </w:rPr>
              <w:alias w:val="WorkExperience"/>
              <w:tag w:val="WorkExperience"/>
              <w:id w:val="-2090524595"/>
              <w15:repeatingSection/>
            </w:sdtPr>
            <w:sdtEndPr/>
            <w:sdtContent>
              <w:sdt>
                <w:sdtPr>
                  <w:rPr>
                    <w:rFonts w:ascii="Calibri" w:hAnsi="Calibri" w:cs="Calibri"/>
                    <w:lang w:val="de-DE"/>
                  </w:rPr>
                  <w:id w:val="697665255"/>
                  <w:placeholder>
                    <w:docPart w:val="9389E482F245495E9EB3ABF63C5AD249"/>
                  </w:placeholder>
                  <w15:repeatingSectionItem/>
                </w:sdtPr>
                <w:sdtEndPr/>
                <w:sdtContent>
                  <w:tbl>
                    <w:tblPr>
                      <w:tblStyle w:val="Tabellenraster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557"/>
                      <w:gridCol w:w="2337"/>
                    </w:tblGrid>
                    <w:tr w:rsidR="0019757F" w14:paraId="6868B338" w14:textId="77777777" w:rsidTr="000774E1">
                      <w:tc>
                        <w:tcPr>
                          <w:tcW w:w="0" w:type="auto"/>
                          <w:vAlign w:val="center"/>
                        </w:tcPr>
                        <w:p w14:paraId="25EA4E49" w14:textId="77777777" w:rsidR="0019757F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  <w:lang w:val="de-DE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lang w:val="de-DE"/>
                              </w:rPr>
                              <w:alias w:val="WorkFrom"/>
                              <w:tag w:val="WorkFrom"/>
                              <w:id w:val="1638074800"/>
                              <w:placeholder>
                                <w:docPart w:val="EC0A93F4D1C040F8AB575143FBA33A34"/>
                              </w:placeholder>
                              <w:text/>
                            </w:sdtPr>
                            <w:sdtEndPr/>
                            <w:sdtContent>
                              <w:r w:rsidR="007B6C08" w:rsidRPr="0019757F">
                                <w:rPr>
                                  <w:rFonts w:ascii="Calibri" w:hAnsi="Calibri" w:cs="Calibri"/>
                                  <w:lang w:val="de-DE"/>
                                </w:rPr>
                                <w:t>{{WorkFrom}}</w:t>
                              </w:r>
                            </w:sdtContent>
                          </w:sdt>
                          <w:r w:rsidR="007B6C08" w:rsidRPr="0019757F">
                            <w:rPr>
                              <w:rFonts w:ascii="Calibri" w:hAnsi="Calibri" w:cs="Calibri"/>
                              <w:lang w:val="de-DE"/>
                            </w:rPr>
                            <w:t xml:space="preserve"> bis </w:t>
                          </w:r>
                          <w:sdt>
                            <w:sdtPr>
                              <w:rPr>
                                <w:rFonts w:ascii="Calibri" w:hAnsi="Calibri" w:cs="Calibri"/>
                                <w:lang w:val="de-DE"/>
                              </w:rPr>
                              <w:alias w:val="WorkTo"/>
                              <w:tag w:val="WorkTo"/>
                              <w:id w:val="750326988"/>
                              <w:placeholder>
                                <w:docPart w:val="EC0A93F4D1C040F8AB575143FBA33A34"/>
                              </w:placeholder>
                              <w:text/>
                            </w:sdtPr>
                            <w:sdtEndPr/>
                            <w:sdtContent>
                              <w:r w:rsidR="007B6C08" w:rsidRPr="0019757F">
                                <w:rPr>
                                  <w:rFonts w:ascii="Calibri" w:hAnsi="Calibri" w:cs="Calibri"/>
                                  <w:lang w:val="de-DE"/>
                                </w:rPr>
                                <w:t>{{WorkTo}}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14:paraId="28C9FFD7" w14:textId="77777777" w:rsidR="0019757F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  <w:lang w:val="de-DE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lang w:val="de-DE"/>
                              </w:rPr>
                              <w:alias w:val="WorkEmployerName"/>
                              <w:tag w:val="WorkEmployerName"/>
                              <w:id w:val="1587261973"/>
                              <w:placeholder>
                                <w:docPart w:val="61E37E0930E04E2DBCBECC935A0E56C4"/>
                              </w:placeholder>
                              <w:text/>
                            </w:sdtPr>
                            <w:sdtEndPr/>
                            <w:sdtContent>
                              <w:r w:rsidR="007B6C08" w:rsidRPr="0019757F">
                                <w:rPr>
                                  <w:rFonts w:ascii="Calibri" w:hAnsi="Calibri" w:cs="Calibri"/>
                                  <w:lang w:val="de-DE"/>
                                </w:rPr>
                                <w:t>{{WorkEmployerName}}</w:t>
                              </w:r>
                            </w:sdtContent>
                          </w:sdt>
                        </w:p>
                      </w:tc>
                    </w:tr>
                    <w:tr w:rsidR="0019757F" w14:paraId="5D309FA9" w14:textId="77777777" w:rsidTr="000774E1">
                      <w:tc>
                        <w:tcPr>
                          <w:tcW w:w="0" w:type="auto"/>
                          <w:vAlign w:val="center"/>
                        </w:tcPr>
                        <w:p w14:paraId="13B05C90" w14:textId="77777777" w:rsidR="0019757F" w:rsidRDefault="0019757F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  <w:lang w:val="de-DE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14:paraId="6FDBC565" w14:textId="77777777" w:rsidR="0019757F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  <w:lang w:val="de-DE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lang w:val="de-DE"/>
                              </w:rPr>
                              <w:alias w:val="WorkTitle"/>
                              <w:tag w:val="WorkTitle"/>
                              <w:id w:val="-580755534"/>
                              <w:placeholder>
                                <w:docPart w:val="C125DA94CC95454DA6D18009EB3F9E3D"/>
                              </w:placeholder>
                              <w:text/>
                            </w:sdtPr>
                            <w:sdtEndPr/>
                            <w:sdtContent>
                              <w:r w:rsidR="007B6C08" w:rsidRPr="0019757F">
                                <w:rPr>
                                  <w:rFonts w:ascii="Calibri" w:hAnsi="Calibri" w:cs="Calibri"/>
                                  <w:lang w:val="de-DE"/>
                                </w:rPr>
                                <w:t>{{WorkTitle}}</w:t>
                              </w:r>
                            </w:sdtContent>
                          </w:sdt>
                        </w:p>
                      </w:tc>
                    </w:tr>
                    <w:tr w:rsidR="0019757F" w14:paraId="2A347A38" w14:textId="77777777" w:rsidTr="000774E1">
                      <w:tc>
                        <w:tcPr>
                          <w:tcW w:w="0" w:type="auto"/>
                          <w:vAlign w:val="center"/>
                        </w:tcPr>
                        <w:p w14:paraId="2D6A0CDC" w14:textId="77777777" w:rsidR="0019757F" w:rsidRDefault="0019757F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  <w:lang w:val="de-DE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14:paraId="587C0E11" w14:textId="77777777" w:rsidR="0019757F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  <w:lang w:val="de-DE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lang w:val="de-DE"/>
                              </w:rPr>
                              <w:alias w:val="WorkDepartment"/>
                              <w:tag w:val="WorkDepartment"/>
                              <w:id w:val="-1020620618"/>
                              <w:placeholder>
                                <w:docPart w:val="40D858FAAA484A22A817DF8561774EED"/>
                              </w:placeholder>
                              <w:text/>
                            </w:sdtPr>
                            <w:sdtEndPr/>
                            <w:sdtContent>
                              <w:r w:rsidR="007B6C08" w:rsidRPr="0019757F">
                                <w:rPr>
                                  <w:rFonts w:ascii="Calibri" w:hAnsi="Calibri" w:cs="Calibri"/>
                                  <w:lang w:val="de-DE"/>
                                </w:rPr>
                                <w:t>{{WorkDepartment}}</w:t>
                              </w:r>
                            </w:sdtContent>
                          </w:sdt>
                        </w:p>
                      </w:tc>
                    </w:tr>
                    <w:tr w:rsidR="0019757F" w14:paraId="423B42D0" w14:textId="77777777" w:rsidTr="000774E1">
                      <w:tc>
                        <w:tcPr>
                          <w:tcW w:w="0" w:type="auto"/>
                          <w:vAlign w:val="center"/>
                        </w:tcPr>
                        <w:p w14:paraId="3A417A3B" w14:textId="77777777" w:rsidR="0019757F" w:rsidRDefault="0019757F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  <w:lang w:val="de-DE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14:paraId="7CFAF2A3" w14:textId="77777777" w:rsidR="0019757F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  <w:lang w:val="de-DE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lang w:val="de-DE"/>
                              </w:rPr>
                              <w:alias w:val="WorkEmployerAddress"/>
                              <w:tag w:val="WorkEmployerAddress"/>
                              <w:id w:val="-1327278107"/>
                              <w:placeholder>
                                <w:docPart w:val="6317C1CB1D7344CCB668DADC446043CD"/>
                              </w:placeholder>
                              <w:text/>
                            </w:sdtPr>
                            <w:sdtEndPr/>
                            <w:sdtContent>
                              <w:r w:rsidR="007B6C08" w:rsidRPr="0019757F">
                                <w:rPr>
                                  <w:rFonts w:ascii="Calibri" w:hAnsi="Calibri" w:cs="Calibri"/>
                                  <w:lang w:val="de-DE"/>
                                </w:rPr>
                                <w:t>{{WorkEmployerAddress}}</w:t>
                              </w:r>
                            </w:sdtContent>
                          </w:sdt>
                        </w:p>
                      </w:tc>
                    </w:tr>
                    <w:tr w:rsidR="0019757F" w14:paraId="03D86115" w14:textId="77777777" w:rsidTr="000774E1">
                      <w:tc>
                        <w:tcPr>
                          <w:tcW w:w="0" w:type="auto"/>
                          <w:vAlign w:val="center"/>
                        </w:tcPr>
                        <w:p w14:paraId="767EF91B" w14:textId="77777777" w:rsidR="0019757F" w:rsidRDefault="0019757F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  <w:lang w:val="de-DE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14:paraId="00276EF5" w14:textId="77777777" w:rsidR="0019757F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  <w:lang w:val="de-DE"/>
                            </w:rPr>
                          </w:pPr>
                        </w:p>
                      </w:tc>
                    </w:tr>
                  </w:tbl>
                </w:sdtContent>
              </w:sdt>
            </w:sdtContent>
          </w:sdt>
          <w:p w14:paraId="1F111F53" w14:textId="77777777" w:rsidR="007B6C08" w:rsidRPr="0019757F" w:rsidRDefault="007B6C08" w:rsidP="00201F2A">
            <w:pPr>
              <w:spacing w:line="240" w:lineRule="auto"/>
              <w:rPr>
                <w:rFonts w:ascii="Calibri" w:hAnsi="Calibri" w:cs="Calibri"/>
                <w:lang w:val="de-DE"/>
              </w:rPr>
            </w:pPr>
          </w:p>
          <w:p w14:paraId="6EEB79F1" w14:textId="77777777" w:rsidR="00D56E54" w:rsidRPr="0019757F" w:rsidRDefault="00D56E54" w:rsidP="00F2487E">
            <w:pPr>
              <w:spacing w:after="120" w:line="240" w:lineRule="auto"/>
              <w:rPr>
                <w:rFonts w:ascii="Calibri" w:hAnsi="Calibri" w:cs="Calibri"/>
                <w:lang w:val="de-DE"/>
              </w:rPr>
            </w:pPr>
            <w:r w:rsidRPr="0019757F">
              <w:rPr>
                <w:rFonts w:ascii="Calibri" w:hAnsi="Calibri" w:cs="Calibri"/>
                <w:b/>
                <w:bCs/>
                <w:lang w:val="de-DE"/>
              </w:rPr>
              <w:t xml:space="preserve">Bildung: </w:t>
            </w:r>
          </w:p>
          <w:sdt>
            <w:sdtPr>
              <w:rPr>
                <w:rFonts w:ascii="Calibri" w:hAnsi="Calibri" w:cs="Calibri"/>
                <w:lang w:val="de-DE"/>
              </w:rPr>
              <w:alias w:val="Education"/>
              <w:tag w:val="Education"/>
              <w:id w:val="463094187"/>
              <w15:repeatingSection/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Calibri" w:hAnsi="Calibri" w:cs="Calibri"/>
                    <w:lang w:val="de-DE"/>
                  </w:rPr>
                  <w:id w:val="-275330089"/>
                  <w:placeholder>
                    <w:docPart w:val="9389E482F245495E9EB3ABF63C5AD249"/>
                  </w:placeholder>
                  <w15:repeatingSectionItem/>
                </w:sdtPr>
                <w:sdtEndPr>
                  <w:rPr>
                    <w:lang w:val="en-US"/>
                  </w:rPr>
                </w:sdtEndPr>
                <w:sdtContent>
                  <w:tbl>
                    <w:tblPr>
                      <w:tblStyle w:val="Tabellenraster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386"/>
                      <w:gridCol w:w="1864"/>
                    </w:tblGrid>
                    <w:tr w:rsidR="007B6C08" w14:paraId="1F117336" w14:textId="77777777" w:rsidTr="000774E1">
                      <w:tc>
                        <w:tcPr>
                          <w:tcW w:w="0" w:type="auto"/>
                          <w:vAlign w:val="center"/>
                        </w:tcPr>
                        <w:p w14:paraId="5AB214D0" w14:textId="77777777" w:rsidR="007B6C08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lang w:val="de-DE"/>
                              </w:rPr>
                              <w:alias w:val="Edu.From"/>
                              <w:tag w:val="Edu.From"/>
                              <w:id w:val="-739241318"/>
                              <w:placeholder>
                                <w:docPart w:val="AC4895FDA4EC44CF9345C2545358C5A7"/>
                              </w:placeholder>
                              <w:text/>
                            </w:sdtPr>
                            <w:sdtEndPr/>
                            <w:sdtContent>
                              <w:r w:rsidR="007B6C08" w:rsidRPr="0019757F">
                                <w:rPr>
                                  <w:rFonts w:ascii="Calibri" w:hAnsi="Calibri" w:cs="Calibri"/>
                                  <w:lang w:val="de-DE"/>
                                </w:rPr>
                                <w:t>{{Edu.From}}</w:t>
                              </w:r>
                            </w:sdtContent>
                          </w:sdt>
                          <w:r w:rsidR="007B6C08" w:rsidRPr="0019757F">
                            <w:rPr>
                              <w:rFonts w:ascii="Calibri" w:hAnsi="Calibri" w:cs="Calibri"/>
                              <w:lang w:val="de-DE"/>
                            </w:rPr>
                            <w:t xml:space="preserve"> bis </w:t>
                          </w:r>
                          <w:sdt>
                            <w:sdtPr>
                              <w:rPr>
                                <w:rFonts w:ascii="Calibri" w:hAnsi="Calibri" w:cs="Calibri"/>
                                <w:lang w:val="de-DE"/>
                              </w:rPr>
                              <w:alias w:val="Edu.To"/>
                              <w:tag w:val="Edu.To"/>
                              <w:id w:val="-208961422"/>
                              <w:placeholder>
                                <w:docPart w:val="AC4895FDA4EC44CF9345C2545358C5A7"/>
                              </w:placeholder>
                              <w:text/>
                            </w:sdtPr>
                            <w:sdtEndPr/>
                            <w:sdtContent>
                              <w:r w:rsidR="007B6C08" w:rsidRPr="0019757F">
                                <w:rPr>
                                  <w:rFonts w:ascii="Calibri" w:hAnsi="Calibri" w:cs="Calibri"/>
                                  <w:lang w:val="de-DE"/>
                                </w:rPr>
                                <w:t>{{Edu.To}}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14:paraId="7CD55456" w14:textId="77777777" w:rsidR="007B6C08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</w:rPr>
                              <w:alias w:val="Edu.Qualification"/>
                              <w:tag w:val="Edu.Qualification"/>
                              <w:id w:val="-2000186743"/>
                              <w:placeholder>
                                <w:docPart w:val="AE0E1BC379A24D56B65F3B0F064BD747"/>
                              </w:placeholder>
                              <w:text/>
                            </w:sdtPr>
                            <w:sdtEndPr/>
                            <w:sdtContent>
                              <w:r w:rsidR="007B6C08" w:rsidRPr="0019757F">
                                <w:rPr>
                                  <w:rFonts w:ascii="Calibri" w:hAnsi="Calibri" w:cs="Calibri"/>
                                </w:rPr>
                                <w:t>{{Edu.Qualification}}</w:t>
                              </w:r>
                            </w:sdtContent>
                          </w:sdt>
                        </w:p>
                      </w:tc>
                    </w:tr>
                    <w:tr w:rsidR="007B6C08" w14:paraId="2B1880D0" w14:textId="77777777" w:rsidTr="000774E1">
                      <w:tc>
                        <w:tcPr>
                          <w:tcW w:w="0" w:type="auto"/>
                          <w:vAlign w:val="center"/>
                        </w:tcPr>
                        <w:p w14:paraId="7B7D9DC7" w14:textId="77777777" w:rsidR="007B6C08" w:rsidRDefault="007B6C0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14:paraId="1D1AE038" w14:textId="77777777" w:rsidR="007B6C08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</w:rPr>
                              <w:alias w:val="Edu.Instutution"/>
                              <w:tag w:val="Edu.Instutution"/>
                              <w:id w:val="-1476682099"/>
                              <w:placeholder>
                                <w:docPart w:val="2CD3063014AD4BA29FFF9F67058F0B8B"/>
                              </w:placeholder>
                              <w:text/>
                            </w:sdtPr>
                            <w:sdtEndPr/>
                            <w:sdtContent>
                              <w:r w:rsidR="007B6C08" w:rsidRPr="001C765E">
                                <w:rPr>
                                  <w:rFonts w:ascii="Calibri" w:hAnsi="Calibri" w:cs="Calibri"/>
                                </w:rPr>
                                <w:t>{{Edu.Institution}}</w:t>
                              </w:r>
                            </w:sdtContent>
                          </w:sdt>
                        </w:p>
                      </w:tc>
                    </w:tr>
                    <w:tr w:rsidR="007B6C08" w14:paraId="711F3B08" w14:textId="77777777" w:rsidTr="000774E1">
                      <w:tc>
                        <w:tcPr>
                          <w:tcW w:w="0" w:type="auto"/>
                          <w:vAlign w:val="center"/>
                        </w:tcPr>
                        <w:p w14:paraId="66127571" w14:textId="77777777" w:rsidR="007B6C08" w:rsidRDefault="007B6C0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14:paraId="6D304DA2" w14:textId="77777777" w:rsidR="007B6C08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</w:rPr>
                              <w:alias w:val="Edu.Department"/>
                              <w:tag w:val="Edu.Department"/>
                              <w:id w:val="-232160355"/>
                              <w:placeholder>
                                <w:docPart w:val="99FD472B6CD742D48A3F57C3EA03E84E"/>
                              </w:placeholder>
                              <w:text/>
                            </w:sdtPr>
                            <w:sdtEndPr/>
                            <w:sdtContent>
                              <w:r w:rsidR="007B6C08" w:rsidRPr="001C765E">
                                <w:rPr>
                                  <w:rFonts w:ascii="Calibri" w:hAnsi="Calibri" w:cs="Calibri"/>
                                </w:rPr>
                                <w:t>{{Edu.De</w:t>
                              </w:r>
                              <w:r w:rsidR="007B6C08">
                                <w:rPr>
                                  <w:rFonts w:ascii="Calibri" w:hAnsi="Calibri" w:cs="Calibri"/>
                                </w:rPr>
                                <w:t>partment</w:t>
                              </w:r>
                              <w:r w:rsidR="007B6C08" w:rsidRPr="001C765E">
                                <w:rPr>
                                  <w:rFonts w:ascii="Calibri" w:hAnsi="Calibri" w:cs="Calibri"/>
                                </w:rPr>
                                <w:t>}}</w:t>
                              </w:r>
                            </w:sdtContent>
                          </w:sdt>
                        </w:p>
                      </w:tc>
                    </w:tr>
                    <w:tr w:rsidR="007B6C08" w14:paraId="0C684E2A" w14:textId="77777777" w:rsidTr="000774E1">
                      <w:tc>
                        <w:tcPr>
                          <w:tcW w:w="0" w:type="auto"/>
                          <w:vAlign w:val="center"/>
                        </w:tcPr>
                        <w:p w14:paraId="5628936C" w14:textId="77777777" w:rsidR="007B6C08" w:rsidRDefault="007B6C0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14:paraId="6DAC7744" w14:textId="77777777" w:rsidR="007B6C08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</w:rPr>
                              <w:alias w:val="Edu.Profile"/>
                              <w:tag w:val="Edu.Profile"/>
                              <w:id w:val="997764244"/>
                              <w:placeholder>
                                <w:docPart w:val="F97D3724B17D47F3A099CDA5222588D0"/>
                              </w:placeholder>
                              <w:text/>
                            </w:sdtPr>
                            <w:sdtEndPr/>
                            <w:sdtContent>
                              <w:r w:rsidR="007B6C08" w:rsidRPr="001C765E">
                                <w:rPr>
                                  <w:rFonts w:ascii="Calibri" w:hAnsi="Calibri" w:cs="Calibri"/>
                                </w:rPr>
                                <w:t>{{Edu.Profile}}</w:t>
                              </w:r>
                            </w:sdtContent>
                          </w:sdt>
                        </w:p>
                      </w:tc>
                    </w:tr>
                    <w:tr w:rsidR="007B6C08" w14:paraId="37F10A6A" w14:textId="77777777" w:rsidTr="000774E1">
                      <w:tc>
                        <w:tcPr>
                          <w:tcW w:w="0" w:type="auto"/>
                          <w:vAlign w:val="center"/>
                        </w:tcPr>
                        <w:p w14:paraId="188B4873" w14:textId="77777777" w:rsidR="007B6C08" w:rsidRDefault="007B6C0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14:paraId="3267172E" w14:textId="77777777" w:rsidR="007B6C08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</w:rPr>
                              <w:alias w:val="Edu.Address"/>
                              <w:tag w:val="Edu.Address"/>
                              <w:id w:val="-1487234992"/>
                              <w:placeholder>
                                <w:docPart w:val="36F6C230A36D48DB862FB840B72354F3"/>
                              </w:placeholder>
                              <w:text/>
                            </w:sdtPr>
                            <w:sdtEndPr/>
                            <w:sdtContent>
                              <w:r w:rsidR="007B6C08" w:rsidRPr="001C765E">
                                <w:rPr>
                                  <w:rFonts w:ascii="Calibri" w:hAnsi="Calibri" w:cs="Calibri"/>
                                </w:rPr>
                                <w:t>{{Edu.Address}}</w:t>
                              </w:r>
                            </w:sdtContent>
                          </w:sdt>
                        </w:p>
                      </w:tc>
                    </w:tr>
                    <w:tr w:rsidR="007B6C08" w14:paraId="5AD89A65" w14:textId="77777777" w:rsidTr="000774E1">
                      <w:tc>
                        <w:tcPr>
                          <w:tcW w:w="0" w:type="auto"/>
                          <w:vAlign w:val="center"/>
                        </w:tcPr>
                        <w:p w14:paraId="35296205" w14:textId="77777777" w:rsidR="007B6C08" w:rsidRDefault="007B6C0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14:paraId="0FA227AC" w14:textId="77777777" w:rsidR="007B6C08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</w:p>
                      </w:tc>
                    </w:tr>
                  </w:tbl>
                </w:sdtContent>
              </w:sdt>
            </w:sdtContent>
          </w:sdt>
          <w:p w14:paraId="42A7F546" w14:textId="77777777" w:rsidR="007B6C08" w:rsidRDefault="007B6C08" w:rsidP="00201F2A">
            <w:pPr>
              <w:spacing w:line="240" w:lineRule="auto"/>
              <w:rPr>
                <w:rFonts w:ascii="Calibri" w:hAnsi="Calibri" w:cs="Calibri"/>
              </w:rPr>
            </w:pPr>
          </w:p>
          <w:p w14:paraId="40795D70" w14:textId="77777777" w:rsidR="009C1B6A" w:rsidRDefault="009C1B6A" w:rsidP="00F2487E">
            <w:pPr>
              <w:spacing w:after="120" w:line="240" w:lineRule="auto"/>
              <w:rPr>
                <w:rFonts w:ascii="Calibri" w:hAnsi="Calibri" w:cs="Calibri"/>
              </w:rPr>
            </w:pPr>
            <w:r w:rsidRPr="00F2487E">
              <w:rPr>
                <w:rFonts w:ascii="Calibri" w:hAnsi="Calibri" w:cs="Calibri"/>
                <w:b/>
                <w:bCs/>
              </w:rPr>
              <w:t xml:space="preserve">Sprachen: </w:t>
            </w:r>
          </w:p>
          <w:sdt>
            <w:sdtPr>
              <w:rPr>
                <w:rFonts w:ascii="Calibri" w:hAnsi="Calibri" w:cs="Calibri"/>
              </w:rPr>
              <w:alias w:val="Languages"/>
              <w:tag w:val="Languages"/>
              <w:id w:val="-318579108"/>
              <w15:repeatingSection/>
            </w:sdtPr>
            <w:sdtEndPr/>
            <w:sdtContent>
              <w:sdt>
                <w:sdtPr>
                  <w:rPr>
                    <w:rFonts w:ascii="Calibri" w:hAnsi="Calibri" w:cs="Calibri"/>
                  </w:rPr>
                  <w:id w:val="-164324218"/>
                  <w:placeholder>
                    <w:docPart w:val="9389E482F245495E9EB3ABF63C5AD249"/>
                  </w:placeholder>
                  <w15:repeatingSectionItem/>
                </w:sdtPr>
                <w:sdtEndPr/>
                <w:sdtContent>
                  <w:tbl>
                    <w:tblPr>
                      <w:tblStyle w:val="Tabellenraster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71"/>
                      <w:gridCol w:w="1317"/>
                    </w:tblGrid>
                    <w:tr w:rsidR="007B6C08" w14:paraId="45F27AF0" w14:textId="77777777" w:rsidTr="000774E1">
                      <w:tc>
                        <w:tcPr>
                          <w:tcW w:w="0" w:type="auto"/>
                          <w:vAlign w:val="center"/>
                        </w:tcPr>
                        <w:p w14:paraId="0B0277D1" w14:textId="77777777" w:rsidR="007B6C08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</w:rPr>
                              <w:alias w:val="Lang.Language"/>
                              <w:tag w:val="Lang.Language"/>
                              <w:id w:val="2045092960"/>
                              <w:placeholder>
                                <w:docPart w:val="C7DAEE30343E4523B606CB6850258F41"/>
                              </w:placeholder>
                              <w:text/>
                            </w:sdtPr>
                            <w:sdtEndPr/>
                            <w:sdtContent>
                              <w:r w:rsidR="007B6C08" w:rsidRPr="006408AE">
                                <w:rPr>
                                  <w:rFonts w:ascii="Calibri" w:hAnsi="Calibri" w:cs="Calibri"/>
                                </w:rPr>
                                <w:t>{{Lang.Language}}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14:paraId="78BB5681" w14:textId="77777777" w:rsidR="007B6C08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</w:rPr>
                              <w:alias w:val="Lang.Level"/>
                              <w:tag w:val="Lang.Level"/>
                              <w:id w:val="119262843"/>
                              <w:placeholder>
                                <w:docPart w:val="50325962528A4CE38D6C6F294C8E0F21"/>
                              </w:placeholder>
                              <w:text/>
                            </w:sdtPr>
                            <w:sdtEndPr/>
                            <w:sdtContent>
                              <w:r w:rsidR="007B6C08" w:rsidRPr="00F2487E">
                                <w:rPr>
                                  <w:rFonts w:ascii="Calibri" w:hAnsi="Calibri" w:cs="Calibri"/>
                                </w:rPr>
                                <w:t>{{Lang.Level}}</w:t>
                              </w:r>
                            </w:sdtContent>
                          </w:sdt>
                        </w:p>
                      </w:tc>
                    </w:tr>
                    <w:tr w:rsidR="000774E1" w14:paraId="021BEB8A" w14:textId="77777777" w:rsidTr="000774E1">
                      <w:tc>
                        <w:tcPr>
                          <w:tcW w:w="0" w:type="auto"/>
                          <w:vAlign w:val="center"/>
                        </w:tcPr>
                        <w:p w14:paraId="02632E92" w14:textId="77777777" w:rsidR="000774E1" w:rsidRDefault="000774E1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14:paraId="31FE414D" w14:textId="77777777" w:rsidR="000774E1" w:rsidRDefault="00EC3F98" w:rsidP="000774E1">
                          <w:pPr>
                            <w:spacing w:line="240" w:lineRule="auto"/>
                            <w:rPr>
                              <w:rFonts w:ascii="Calibri" w:hAnsi="Calibri" w:cs="Calibri"/>
                            </w:rPr>
                          </w:pPr>
                        </w:p>
                      </w:tc>
                    </w:tr>
                  </w:tbl>
                </w:sdtContent>
              </w:sdt>
            </w:sdtContent>
          </w:sdt>
          <w:p w14:paraId="0427B8F8" w14:textId="77777777" w:rsidR="007B6C08" w:rsidRDefault="007B6C08" w:rsidP="00201F2A">
            <w:pPr>
              <w:spacing w:line="240" w:lineRule="auto"/>
              <w:rPr>
                <w:rFonts w:ascii="Calibri" w:hAnsi="Calibri" w:cs="Calibri"/>
              </w:rPr>
            </w:pPr>
          </w:p>
          <w:p w14:paraId="02EFBF8B" w14:textId="77777777" w:rsidR="00F2487E" w:rsidRPr="00565CC2" w:rsidRDefault="00CB73DF" w:rsidP="00565CC2">
            <w:pPr>
              <w:spacing w:after="120" w:line="240" w:lineRule="auto"/>
              <w:rPr>
                <w:rFonts w:ascii="Calibri" w:hAnsi="Calibri" w:cs="Calibri"/>
                <w:b/>
                <w:bCs/>
              </w:rPr>
            </w:pPr>
            <w:r w:rsidRPr="00565CC2">
              <w:rPr>
                <w:rFonts w:ascii="Calibri" w:hAnsi="Calibri" w:cs="Calibri"/>
                <w:b/>
                <w:bCs/>
              </w:rPr>
              <w:t xml:space="preserve">Führerschein: </w:t>
            </w:r>
          </w:p>
          <w:p w14:paraId="4293D981" w14:textId="77777777" w:rsidR="00CB73DF" w:rsidRPr="003C237A" w:rsidRDefault="00565CC2" w:rsidP="00201F2A">
            <w:pPr>
              <w:spacing w:line="240" w:lineRule="auto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</w:rPr>
              <w:tab/>
            </w:r>
            <w:sdt>
              <w:sdtPr>
                <w:rPr>
                  <w:rFonts w:ascii="Calibri" w:hAnsi="Calibri" w:cs="Calibri"/>
                  <w:lang w:val="de-DE"/>
                </w:rPr>
                <w:alias w:val="DriversLicense"/>
                <w:tag w:val="DriversLicense"/>
                <w:id w:val="920685645"/>
                <w:placeholder>
                  <w:docPart w:val="135AE70A6ACB4889BB6B55B25F239C06"/>
                </w:placeholder>
                <w:text/>
              </w:sdtPr>
              <w:sdtEndPr/>
              <w:sdtContent>
                <w:r w:rsidRPr="0019757F">
                  <w:rPr>
                    <w:rFonts w:ascii="Calibri" w:hAnsi="Calibri" w:cs="Calibri"/>
                    <w:lang w:val="de-DE"/>
                  </w:rPr>
                  <w:t>{{</w:t>
                </w:r>
                <w:r w:rsidR="00CA5F9F" w:rsidRPr="0019757F">
                  <w:rPr>
                    <w:rFonts w:ascii="Calibri" w:hAnsi="Calibri" w:cs="Calibri"/>
                    <w:lang w:val="de-DE"/>
                  </w:rPr>
                  <w:t>DriversLicense</w:t>
                </w:r>
                <w:r w:rsidRPr="0019757F">
                  <w:rPr>
                    <w:rFonts w:ascii="Calibri" w:hAnsi="Calibri" w:cs="Calibri"/>
                    <w:lang w:val="de-DE"/>
                  </w:rPr>
                  <w:t>}}</w:t>
                </w:r>
              </w:sdtContent>
            </w:sdt>
          </w:p>
          <w:p w14:paraId="3D0C0648" w14:textId="77777777" w:rsidR="00565CC2" w:rsidRPr="003C237A" w:rsidRDefault="00565CC2" w:rsidP="00201F2A">
            <w:pPr>
              <w:spacing w:line="240" w:lineRule="auto"/>
              <w:rPr>
                <w:rFonts w:ascii="Calibri" w:hAnsi="Calibri" w:cs="Calibri"/>
                <w:lang w:val="de-DE"/>
              </w:rPr>
            </w:pPr>
          </w:p>
          <w:p w14:paraId="1159C8A2" w14:textId="77777777" w:rsidR="002E7C06" w:rsidRPr="003C237A" w:rsidRDefault="002E7C06" w:rsidP="002E7C06">
            <w:pPr>
              <w:spacing w:after="120" w:line="240" w:lineRule="auto"/>
              <w:rPr>
                <w:rFonts w:ascii="Calibri" w:hAnsi="Calibri" w:cs="Calibri"/>
                <w:b/>
                <w:bCs/>
                <w:lang w:val="de-DE"/>
              </w:rPr>
            </w:pPr>
            <w:r w:rsidRPr="003C237A">
              <w:rPr>
                <w:rFonts w:ascii="Calibri" w:hAnsi="Calibri" w:cs="Calibri"/>
                <w:b/>
                <w:bCs/>
                <w:lang w:val="de-DE"/>
              </w:rPr>
              <w:t xml:space="preserve">Persönliche Kompetenzen: </w:t>
            </w:r>
          </w:p>
          <w:p w14:paraId="3C72A57A" w14:textId="77777777" w:rsidR="002E7C06" w:rsidRPr="003C237A" w:rsidRDefault="002E7C06" w:rsidP="002E7C06">
            <w:pPr>
              <w:spacing w:line="240" w:lineRule="auto"/>
              <w:rPr>
                <w:rFonts w:ascii="Calibri" w:hAnsi="Calibri" w:cs="Calibri"/>
                <w:lang w:val="de-DE"/>
              </w:rPr>
            </w:pPr>
            <w:r w:rsidRPr="003C237A">
              <w:rPr>
                <w:rFonts w:ascii="Calibri" w:hAnsi="Calibri" w:cs="Calibri"/>
                <w:lang w:val="de-DE"/>
              </w:rPr>
              <w:tab/>
            </w:r>
            <w:sdt>
              <w:sdtPr>
                <w:rPr>
                  <w:rFonts w:ascii="Calibri" w:hAnsi="Calibri" w:cs="Calibri"/>
                  <w:lang w:val="de-DE"/>
                </w:rPr>
                <w:alias w:val="Pers.Competences"/>
                <w:tag w:val="Pers.Competences"/>
                <w:id w:val="741540758"/>
                <w:placeholder>
                  <w:docPart w:val="135AE70A6ACB4889BB6B55B25F239C06"/>
                </w:placeholder>
                <w:text/>
              </w:sdtPr>
              <w:sdtEndPr/>
              <w:sdtContent>
                <w:r w:rsidRPr="003C237A">
                  <w:rPr>
                    <w:rFonts w:ascii="Calibri" w:hAnsi="Calibri" w:cs="Calibri"/>
                    <w:lang w:val="de-DE"/>
                  </w:rPr>
                  <w:t>{{Pers.Competences}}</w:t>
                </w:r>
              </w:sdtContent>
            </w:sdt>
          </w:p>
          <w:p w14:paraId="1542FCC2" w14:textId="77777777" w:rsidR="002E7C06" w:rsidRDefault="002E7C06" w:rsidP="00201F2A">
            <w:pPr>
              <w:spacing w:line="240" w:lineRule="auto"/>
              <w:rPr>
                <w:rFonts w:ascii="Calibri" w:hAnsi="Calibri" w:cs="Calibri"/>
                <w:lang w:val="de-DE"/>
              </w:rPr>
            </w:pPr>
          </w:p>
          <w:p w14:paraId="45E7643C" w14:textId="77777777" w:rsidR="003C237A" w:rsidRPr="00565CC2" w:rsidRDefault="003C237A" w:rsidP="003C237A">
            <w:pPr>
              <w:spacing w:after="120"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EDV-Kenntnisse</w:t>
            </w:r>
            <w:r w:rsidRPr="00565CC2">
              <w:rPr>
                <w:rFonts w:ascii="Calibri" w:hAnsi="Calibri" w:cs="Calibri"/>
                <w:b/>
                <w:bCs/>
              </w:rPr>
              <w:t xml:space="preserve">: </w:t>
            </w:r>
          </w:p>
          <w:p w14:paraId="58FD2FC1" w14:textId="77777777" w:rsidR="003C237A" w:rsidRDefault="003C237A" w:rsidP="003C237A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sdt>
              <w:sdtPr>
                <w:rPr>
                  <w:rFonts w:ascii="Calibri" w:hAnsi="Calibri" w:cs="Calibri"/>
                </w:rPr>
                <w:alias w:val="EDVCompetences"/>
                <w:tag w:val="EDVCompetences"/>
                <w:id w:val="-1954163671"/>
                <w:placeholder>
                  <w:docPart w:val="135AE70A6ACB4889BB6B55B25F239C06"/>
                </w:placeholder>
                <w:text/>
              </w:sdtPr>
              <w:sdtEndPr/>
              <w:sdtContent>
                <w:r w:rsidRPr="006408AE">
                  <w:rPr>
                    <w:rFonts w:ascii="Calibri" w:hAnsi="Calibri" w:cs="Calibri"/>
                  </w:rPr>
                  <w:t>{{</w:t>
                </w:r>
                <w:r>
                  <w:rPr>
                    <w:rFonts w:ascii="Calibri" w:hAnsi="Calibri" w:cs="Calibri"/>
                  </w:rPr>
                  <w:t>EDVCompetences</w:t>
                </w:r>
                <w:r w:rsidRPr="006408AE">
                  <w:rPr>
                    <w:rFonts w:ascii="Calibri" w:hAnsi="Calibri" w:cs="Calibri"/>
                  </w:rPr>
                  <w:t>}}</w:t>
                </w:r>
              </w:sdtContent>
            </w:sdt>
          </w:p>
          <w:p w14:paraId="041DF6C7" w14:textId="77777777" w:rsidR="003C237A" w:rsidRPr="003C237A" w:rsidRDefault="003C237A" w:rsidP="00201F2A">
            <w:pPr>
              <w:spacing w:line="240" w:lineRule="auto"/>
              <w:rPr>
                <w:rFonts w:ascii="Calibri" w:hAnsi="Calibri" w:cs="Calibri"/>
                <w:lang w:val="de-DE"/>
              </w:rPr>
            </w:pPr>
          </w:p>
        </w:tc>
      </w:tr>
    </w:tbl>
    <w:p w14:paraId="2DF4A8F0" w14:textId="77777777" w:rsidR="00871DB8" w:rsidRPr="003C237A" w:rsidRDefault="00871DB8" w:rsidP="00201F2A">
      <w:pPr>
        <w:spacing w:line="240" w:lineRule="auto"/>
        <w:rPr>
          <w:lang w:val="de-DE"/>
        </w:rPr>
      </w:pPr>
    </w:p>
    <w:sectPr w:rsidR="00871DB8" w:rsidRPr="003C237A" w:rsidSect="007A66E5">
      <w:headerReference w:type="default" r:id="rId10"/>
      <w:footerReference w:type="default" r:id="rId11"/>
      <w:pgSz w:w="12240" w:h="15840" w:code="1"/>
      <w:pgMar w:top="1134" w:right="1009" w:bottom="805" w:left="1009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F596B" w14:textId="77777777" w:rsidR="00EC3F98" w:rsidRDefault="00EC3F98" w:rsidP="00AA35A8">
      <w:pPr>
        <w:spacing w:line="240" w:lineRule="auto"/>
      </w:pPr>
      <w:r>
        <w:separator/>
      </w:r>
    </w:p>
  </w:endnote>
  <w:endnote w:type="continuationSeparator" w:id="0">
    <w:p w14:paraId="1085435D" w14:textId="77777777" w:rsidR="00EC3F98" w:rsidRDefault="00EC3F98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5DC9" w14:textId="77777777" w:rsidR="004A77A1" w:rsidRDefault="004A77A1">
    <w:pPr>
      <w:pStyle w:val="Fuzeile"/>
    </w:pPr>
    <w:r>
      <w:rPr>
        <w:noProof/>
      </w:rPr>
      <w:drawing>
        <wp:anchor distT="0" distB="0" distL="114300" distR="114300" simplePos="0" relativeHeight="251657216" behindDoc="1" locked="1" layoutInCell="1" allowOverlap="1" wp14:anchorId="5C5C4BA8" wp14:editId="5BCF5DFF">
          <wp:simplePos x="0" y="0"/>
          <wp:positionH relativeFrom="page">
            <wp:posOffset>-357505</wp:posOffset>
          </wp:positionH>
          <wp:positionV relativeFrom="page">
            <wp:posOffset>8688705</wp:posOffset>
          </wp:positionV>
          <wp:extent cx="917575" cy="1151890"/>
          <wp:effectExtent l="0" t="0" r="0" b="0"/>
          <wp:wrapNone/>
          <wp:docPr id="746076010" name="DEKRA Shie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681438" name="DEKRA Shiel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7575" cy="1151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B6EC3" w14:textId="77777777" w:rsidR="00EC3F98" w:rsidRDefault="00EC3F98" w:rsidP="00AA35A8">
      <w:pPr>
        <w:spacing w:line="240" w:lineRule="auto"/>
      </w:pPr>
      <w:r>
        <w:separator/>
      </w:r>
    </w:p>
  </w:footnote>
  <w:footnote w:type="continuationSeparator" w:id="0">
    <w:p w14:paraId="540A358C" w14:textId="77777777" w:rsidR="00EC3F98" w:rsidRDefault="00EC3F98" w:rsidP="00AA35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D53D5" w14:textId="77777777" w:rsidR="007E6469" w:rsidRDefault="007E6469">
    <w:pPr>
      <w:pStyle w:val="Kopfzeile"/>
    </w:pPr>
    <w:r>
      <w:rPr>
        <w:noProof/>
      </w:rPr>
      <w:drawing>
        <wp:anchor distT="0" distB="0" distL="114300" distR="114300" simplePos="0" relativeHeight="251660288" behindDoc="1" locked="1" layoutInCell="1" allowOverlap="1" wp14:anchorId="03D821D8" wp14:editId="1596FC5D">
          <wp:simplePos x="0" y="0"/>
          <wp:positionH relativeFrom="page">
            <wp:posOffset>5856605</wp:posOffset>
          </wp:positionH>
          <wp:positionV relativeFrom="page">
            <wp:posOffset>465455</wp:posOffset>
          </wp:positionV>
          <wp:extent cx="1259840" cy="352425"/>
          <wp:effectExtent l="0" t="0" r="0" b="9525"/>
          <wp:wrapNone/>
          <wp:docPr id="1733416358" name="DEKR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1650811" name="DEKRA 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984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7" type="#_x0000_t75" style="width:13.5pt;height:13.5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98"/>
    <w:rsid w:val="00003982"/>
    <w:rsid w:val="00010CFB"/>
    <w:rsid w:val="00033263"/>
    <w:rsid w:val="000417DA"/>
    <w:rsid w:val="00045105"/>
    <w:rsid w:val="00060423"/>
    <w:rsid w:val="00060941"/>
    <w:rsid w:val="0007515C"/>
    <w:rsid w:val="000774E1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31ACF"/>
    <w:rsid w:val="00142AEB"/>
    <w:rsid w:val="001639D6"/>
    <w:rsid w:val="00167789"/>
    <w:rsid w:val="00175240"/>
    <w:rsid w:val="00176D22"/>
    <w:rsid w:val="00182371"/>
    <w:rsid w:val="0018639F"/>
    <w:rsid w:val="00186915"/>
    <w:rsid w:val="00194704"/>
    <w:rsid w:val="0019757F"/>
    <w:rsid w:val="001A32F8"/>
    <w:rsid w:val="001B5913"/>
    <w:rsid w:val="001C765E"/>
    <w:rsid w:val="001E35C2"/>
    <w:rsid w:val="001E5A59"/>
    <w:rsid w:val="00201F2A"/>
    <w:rsid w:val="00203213"/>
    <w:rsid w:val="002236D5"/>
    <w:rsid w:val="00243756"/>
    <w:rsid w:val="00243BC1"/>
    <w:rsid w:val="0025167B"/>
    <w:rsid w:val="00263321"/>
    <w:rsid w:val="002662ED"/>
    <w:rsid w:val="002768E6"/>
    <w:rsid w:val="0029563B"/>
    <w:rsid w:val="002A61D3"/>
    <w:rsid w:val="002B75EB"/>
    <w:rsid w:val="002C4E0C"/>
    <w:rsid w:val="002D03E4"/>
    <w:rsid w:val="002D2B94"/>
    <w:rsid w:val="002E2ABF"/>
    <w:rsid w:val="002E3AB1"/>
    <w:rsid w:val="002E7306"/>
    <w:rsid w:val="002E7C06"/>
    <w:rsid w:val="00312B9D"/>
    <w:rsid w:val="00315F8E"/>
    <w:rsid w:val="00316720"/>
    <w:rsid w:val="00322308"/>
    <w:rsid w:val="00326E04"/>
    <w:rsid w:val="00331DCE"/>
    <w:rsid w:val="0033315E"/>
    <w:rsid w:val="00341CFA"/>
    <w:rsid w:val="00352A17"/>
    <w:rsid w:val="00360599"/>
    <w:rsid w:val="003835A9"/>
    <w:rsid w:val="003A4782"/>
    <w:rsid w:val="003B4AEF"/>
    <w:rsid w:val="003C237A"/>
    <w:rsid w:val="003C6965"/>
    <w:rsid w:val="003C7884"/>
    <w:rsid w:val="003E17DE"/>
    <w:rsid w:val="003E53C3"/>
    <w:rsid w:val="003E7E90"/>
    <w:rsid w:val="003F2914"/>
    <w:rsid w:val="004133C3"/>
    <w:rsid w:val="00415CF3"/>
    <w:rsid w:val="00430CBF"/>
    <w:rsid w:val="004408D7"/>
    <w:rsid w:val="00453920"/>
    <w:rsid w:val="00453A7B"/>
    <w:rsid w:val="004700A9"/>
    <w:rsid w:val="004919CE"/>
    <w:rsid w:val="004936B2"/>
    <w:rsid w:val="004A28EA"/>
    <w:rsid w:val="004A6F8A"/>
    <w:rsid w:val="004A77A1"/>
    <w:rsid w:val="004D2D96"/>
    <w:rsid w:val="004D4AEA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5CC2"/>
    <w:rsid w:val="00567EE6"/>
    <w:rsid w:val="005D1BA7"/>
    <w:rsid w:val="006259D7"/>
    <w:rsid w:val="006408AE"/>
    <w:rsid w:val="00667611"/>
    <w:rsid w:val="00671CDE"/>
    <w:rsid w:val="006846D5"/>
    <w:rsid w:val="006919D3"/>
    <w:rsid w:val="006A1E18"/>
    <w:rsid w:val="006C0159"/>
    <w:rsid w:val="006C472D"/>
    <w:rsid w:val="006E3533"/>
    <w:rsid w:val="00702D1F"/>
    <w:rsid w:val="00703D84"/>
    <w:rsid w:val="0070686D"/>
    <w:rsid w:val="00710252"/>
    <w:rsid w:val="00725725"/>
    <w:rsid w:val="00746660"/>
    <w:rsid w:val="007476A8"/>
    <w:rsid w:val="00787CF7"/>
    <w:rsid w:val="00791376"/>
    <w:rsid w:val="00791FB7"/>
    <w:rsid w:val="007A0045"/>
    <w:rsid w:val="007A57CB"/>
    <w:rsid w:val="007A66E5"/>
    <w:rsid w:val="007B6C08"/>
    <w:rsid w:val="007B6FCC"/>
    <w:rsid w:val="007C7977"/>
    <w:rsid w:val="007D04F2"/>
    <w:rsid w:val="007D5DDF"/>
    <w:rsid w:val="007E3FFC"/>
    <w:rsid w:val="007E6469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3909"/>
    <w:rsid w:val="00884BFA"/>
    <w:rsid w:val="00887E05"/>
    <w:rsid w:val="008A1F08"/>
    <w:rsid w:val="008A3548"/>
    <w:rsid w:val="008B662C"/>
    <w:rsid w:val="008C6805"/>
    <w:rsid w:val="008D0C7D"/>
    <w:rsid w:val="008D2C61"/>
    <w:rsid w:val="008F180B"/>
    <w:rsid w:val="008F48B9"/>
    <w:rsid w:val="009049BC"/>
    <w:rsid w:val="0091339D"/>
    <w:rsid w:val="00916B9C"/>
    <w:rsid w:val="009272F7"/>
    <w:rsid w:val="00986493"/>
    <w:rsid w:val="009C1B6A"/>
    <w:rsid w:val="009E0800"/>
    <w:rsid w:val="009E3A1C"/>
    <w:rsid w:val="009F19F8"/>
    <w:rsid w:val="00A17F36"/>
    <w:rsid w:val="00A22F63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C5382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1B4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664DE"/>
    <w:rsid w:val="00C81587"/>
    <w:rsid w:val="00C84E60"/>
    <w:rsid w:val="00C86515"/>
    <w:rsid w:val="00CA5F9F"/>
    <w:rsid w:val="00CB3E40"/>
    <w:rsid w:val="00CB72CF"/>
    <w:rsid w:val="00CB73DF"/>
    <w:rsid w:val="00CD1A30"/>
    <w:rsid w:val="00CE0E69"/>
    <w:rsid w:val="00CE6E8B"/>
    <w:rsid w:val="00CF22B3"/>
    <w:rsid w:val="00CF2766"/>
    <w:rsid w:val="00CF61BE"/>
    <w:rsid w:val="00CF68CB"/>
    <w:rsid w:val="00D140F2"/>
    <w:rsid w:val="00D25A03"/>
    <w:rsid w:val="00D31ADA"/>
    <w:rsid w:val="00D45748"/>
    <w:rsid w:val="00D56E54"/>
    <w:rsid w:val="00D656E1"/>
    <w:rsid w:val="00D85EF8"/>
    <w:rsid w:val="00D86385"/>
    <w:rsid w:val="00D93B22"/>
    <w:rsid w:val="00D95726"/>
    <w:rsid w:val="00DB0423"/>
    <w:rsid w:val="00DB472D"/>
    <w:rsid w:val="00DB724D"/>
    <w:rsid w:val="00DB7BC4"/>
    <w:rsid w:val="00DC1D5A"/>
    <w:rsid w:val="00DE5DDA"/>
    <w:rsid w:val="00DF042E"/>
    <w:rsid w:val="00E03C29"/>
    <w:rsid w:val="00E067BA"/>
    <w:rsid w:val="00E13FBE"/>
    <w:rsid w:val="00E47E8D"/>
    <w:rsid w:val="00E57007"/>
    <w:rsid w:val="00E90063"/>
    <w:rsid w:val="00E95915"/>
    <w:rsid w:val="00EB336A"/>
    <w:rsid w:val="00EB74E8"/>
    <w:rsid w:val="00EC0F79"/>
    <w:rsid w:val="00EC3F98"/>
    <w:rsid w:val="00ED28E8"/>
    <w:rsid w:val="00ED6169"/>
    <w:rsid w:val="00EE1359"/>
    <w:rsid w:val="00EE69F9"/>
    <w:rsid w:val="00EF2971"/>
    <w:rsid w:val="00EF3416"/>
    <w:rsid w:val="00EF50B7"/>
    <w:rsid w:val="00EF6280"/>
    <w:rsid w:val="00F04B3C"/>
    <w:rsid w:val="00F2487E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657A9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1A3C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enabsatz">
    <w:name w:val="List Paragraph"/>
    <w:basedOn w:val="Standard"/>
    <w:uiPriority w:val="34"/>
    <w:semiHidden/>
    <w:rsid w:val="00331DC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211BC"/>
    <w:rPr>
      <w:color w:val="404040" w:themeColor="text1" w:themeTint="BF"/>
      <w:sz w:val="20"/>
    </w:rPr>
  </w:style>
  <w:style w:type="paragraph" w:styleId="Fuzeile">
    <w:name w:val="footer"/>
    <w:basedOn w:val="Standard"/>
    <w:link w:val="FuzeileZchn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211BC"/>
    <w:rPr>
      <w:color w:val="404040" w:themeColor="text1" w:themeTint="BF"/>
      <w:sz w:val="20"/>
    </w:rPr>
  </w:style>
  <w:style w:type="table" w:styleId="Tabellenraster">
    <w:name w:val="Table Grid"/>
    <w:basedOn w:val="NormaleTabelle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tzhaltertext">
    <w:name w:val="Placeholder Text"/>
    <w:basedOn w:val="Absatz-Standardschriftart"/>
    <w:uiPriority w:val="99"/>
    <w:semiHidden/>
    <w:rsid w:val="002E7306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Standard"/>
    <w:next w:val="Standard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Absatz-Standardschriftar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46358\OneDrive%20-%20DEKRA%20SE\CV\Lebenslauf_CV_EMP_2025_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5AE70A6ACB4889BB6B55B25F239C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EB54DF-E659-4B86-B566-C999F1DA40E8}"/>
      </w:docPartPr>
      <w:docPartBody>
        <w:p w:rsidR="00F00C1F" w:rsidRDefault="00F00C1F">
          <w:pPr>
            <w:pStyle w:val="135AE70A6ACB4889BB6B55B25F239C06"/>
          </w:pPr>
          <w:r w:rsidRPr="003944E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389E482F245495E9EB3ABF63C5AD2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50A6C7-05B7-48C0-8596-C734E00BFBEA}"/>
      </w:docPartPr>
      <w:docPartBody>
        <w:p w:rsidR="00F00C1F" w:rsidRDefault="00F00C1F">
          <w:pPr>
            <w:pStyle w:val="9389E482F245495E9EB3ABF63C5AD249"/>
          </w:pPr>
          <w:r w:rsidRPr="003944E1">
            <w:rPr>
              <w:rStyle w:val="Platzhalt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  <w:docPart>
      <w:docPartPr>
        <w:name w:val="EC0A93F4D1C040F8AB575143FBA33A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E0313E-3B1D-48E4-978B-0308C9986123}"/>
      </w:docPartPr>
      <w:docPartBody>
        <w:p w:rsidR="00F00C1F" w:rsidRDefault="00F00C1F">
          <w:pPr>
            <w:pStyle w:val="EC0A93F4D1C040F8AB575143FBA33A34"/>
          </w:pPr>
          <w:r w:rsidRPr="003944E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1E37E0930E04E2DBCBECC935A0E56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D001C4-85C7-42C9-B243-664B9155771F}"/>
      </w:docPartPr>
      <w:docPartBody>
        <w:p w:rsidR="00F00C1F" w:rsidRDefault="00F00C1F">
          <w:pPr>
            <w:pStyle w:val="61E37E0930E04E2DBCBECC935A0E56C4"/>
          </w:pPr>
          <w:r w:rsidRPr="003944E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125DA94CC95454DA6D18009EB3F9E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2F3721-A19D-463D-8CEB-C16AC1C8C74D}"/>
      </w:docPartPr>
      <w:docPartBody>
        <w:p w:rsidR="00F00C1F" w:rsidRDefault="00F00C1F">
          <w:pPr>
            <w:pStyle w:val="C125DA94CC95454DA6D18009EB3F9E3D"/>
          </w:pPr>
          <w:r w:rsidRPr="003944E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0D858FAAA484A22A817DF8561774E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16BD7C-6114-48FF-B738-4C763E9A5852}"/>
      </w:docPartPr>
      <w:docPartBody>
        <w:p w:rsidR="00F00C1F" w:rsidRDefault="00F00C1F">
          <w:pPr>
            <w:pStyle w:val="40D858FAAA484A22A817DF8561774EED"/>
          </w:pPr>
          <w:r w:rsidRPr="003944E1">
            <w:rPr>
              <w:rStyle w:val="Platzhaltertext"/>
            </w:rPr>
            <w:t xml:space="preserve">Klicken oder tippen Sie hier, um Text </w:t>
          </w:r>
          <w:r w:rsidRPr="003944E1">
            <w:rPr>
              <w:rStyle w:val="Platzhaltertext"/>
            </w:rPr>
            <w:t>einzugeben.</w:t>
          </w:r>
        </w:p>
      </w:docPartBody>
    </w:docPart>
    <w:docPart>
      <w:docPartPr>
        <w:name w:val="6317C1CB1D7344CCB668DADC446043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E9A41D-185C-4E13-B453-7F8EB2A4FCFB}"/>
      </w:docPartPr>
      <w:docPartBody>
        <w:p w:rsidR="00F00C1F" w:rsidRDefault="00F00C1F">
          <w:pPr>
            <w:pStyle w:val="6317C1CB1D7344CCB668DADC446043CD"/>
          </w:pPr>
          <w:r w:rsidRPr="003944E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C4895FDA4EC44CF9345C2545358C5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81F4E2-9A11-4087-B91A-3DABB80F1001}"/>
      </w:docPartPr>
      <w:docPartBody>
        <w:p w:rsidR="00F00C1F" w:rsidRDefault="00F00C1F">
          <w:pPr>
            <w:pStyle w:val="AC4895FDA4EC44CF9345C2545358C5A7"/>
          </w:pPr>
          <w:r w:rsidRPr="003944E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E0E1BC379A24D56B65F3B0F064BD7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77DA7A-3C52-4D12-808B-AB55AECA00D5}"/>
      </w:docPartPr>
      <w:docPartBody>
        <w:p w:rsidR="00F00C1F" w:rsidRDefault="00F00C1F">
          <w:pPr>
            <w:pStyle w:val="AE0E1BC379A24D56B65F3B0F064BD747"/>
          </w:pPr>
          <w:r w:rsidRPr="003944E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CD3063014AD4BA29FFF9F67058F0B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388EAE-EC80-4173-8483-B18A96F5C788}"/>
      </w:docPartPr>
      <w:docPartBody>
        <w:p w:rsidR="00F00C1F" w:rsidRDefault="00F00C1F">
          <w:pPr>
            <w:pStyle w:val="2CD3063014AD4BA29FFF9F67058F0B8B"/>
          </w:pPr>
          <w:r w:rsidRPr="003944E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9FD472B6CD742D48A3F57C3EA03E8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F459E7-D32C-4AF0-98B5-29C9B3390EE8}"/>
      </w:docPartPr>
      <w:docPartBody>
        <w:p w:rsidR="00F00C1F" w:rsidRDefault="00F00C1F">
          <w:pPr>
            <w:pStyle w:val="99FD472B6CD742D48A3F57C3EA03E84E"/>
          </w:pPr>
          <w:r w:rsidRPr="003944E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97D3724B17D47F3A099CDA5222588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97A995-DE72-4611-8874-6E9F891F1216}"/>
      </w:docPartPr>
      <w:docPartBody>
        <w:p w:rsidR="00F00C1F" w:rsidRDefault="00F00C1F">
          <w:pPr>
            <w:pStyle w:val="F97D3724B17D47F3A099CDA5222588D0"/>
          </w:pPr>
          <w:r w:rsidRPr="003944E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6F6C230A36D48DB862FB840B72354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B324BC-0AD4-4167-8526-98184F76A556}"/>
      </w:docPartPr>
      <w:docPartBody>
        <w:p w:rsidR="00F00C1F" w:rsidRDefault="00F00C1F">
          <w:pPr>
            <w:pStyle w:val="36F6C230A36D48DB862FB840B72354F3"/>
          </w:pPr>
          <w:r w:rsidRPr="003944E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7DAEE30343E4523B606CB6850258F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D161FE-5FBD-4F8F-866F-6DA0016F1676}"/>
      </w:docPartPr>
      <w:docPartBody>
        <w:p w:rsidR="00F00C1F" w:rsidRDefault="00F00C1F">
          <w:pPr>
            <w:pStyle w:val="C7DAEE30343E4523B606CB6850258F41"/>
          </w:pPr>
          <w:r w:rsidRPr="003944E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0325962528A4CE38D6C6F294C8E0F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CAA215-F3E7-4315-B9F1-C818E629A360}"/>
      </w:docPartPr>
      <w:docPartBody>
        <w:p w:rsidR="00F00C1F" w:rsidRDefault="00F00C1F">
          <w:pPr>
            <w:pStyle w:val="50325962528A4CE38D6C6F294C8E0F21"/>
          </w:pPr>
          <w:r w:rsidRPr="003944E1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1F"/>
    <w:rsid w:val="006846D5"/>
    <w:rsid w:val="00F0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35AE70A6ACB4889BB6B55B25F239C06">
    <w:name w:val="135AE70A6ACB4889BB6B55B25F239C06"/>
  </w:style>
  <w:style w:type="paragraph" w:customStyle="1" w:styleId="9389E482F245495E9EB3ABF63C5AD249">
    <w:name w:val="9389E482F245495E9EB3ABF63C5AD249"/>
  </w:style>
  <w:style w:type="paragraph" w:customStyle="1" w:styleId="EC0A93F4D1C040F8AB575143FBA33A34">
    <w:name w:val="EC0A93F4D1C040F8AB575143FBA33A34"/>
  </w:style>
  <w:style w:type="paragraph" w:customStyle="1" w:styleId="61E37E0930E04E2DBCBECC935A0E56C4">
    <w:name w:val="61E37E0930E04E2DBCBECC935A0E56C4"/>
  </w:style>
  <w:style w:type="paragraph" w:customStyle="1" w:styleId="C125DA94CC95454DA6D18009EB3F9E3D">
    <w:name w:val="C125DA94CC95454DA6D18009EB3F9E3D"/>
  </w:style>
  <w:style w:type="paragraph" w:customStyle="1" w:styleId="40D858FAAA484A22A817DF8561774EED">
    <w:name w:val="40D858FAAA484A22A817DF8561774EED"/>
  </w:style>
  <w:style w:type="paragraph" w:customStyle="1" w:styleId="6317C1CB1D7344CCB668DADC446043CD">
    <w:name w:val="6317C1CB1D7344CCB668DADC446043CD"/>
  </w:style>
  <w:style w:type="paragraph" w:customStyle="1" w:styleId="AC4895FDA4EC44CF9345C2545358C5A7">
    <w:name w:val="AC4895FDA4EC44CF9345C2545358C5A7"/>
  </w:style>
  <w:style w:type="paragraph" w:customStyle="1" w:styleId="AE0E1BC379A24D56B65F3B0F064BD747">
    <w:name w:val="AE0E1BC379A24D56B65F3B0F064BD747"/>
  </w:style>
  <w:style w:type="paragraph" w:customStyle="1" w:styleId="2CD3063014AD4BA29FFF9F67058F0B8B">
    <w:name w:val="2CD3063014AD4BA29FFF9F67058F0B8B"/>
  </w:style>
  <w:style w:type="paragraph" w:customStyle="1" w:styleId="99FD472B6CD742D48A3F57C3EA03E84E">
    <w:name w:val="99FD472B6CD742D48A3F57C3EA03E84E"/>
  </w:style>
  <w:style w:type="paragraph" w:customStyle="1" w:styleId="F97D3724B17D47F3A099CDA5222588D0">
    <w:name w:val="F97D3724B17D47F3A099CDA5222588D0"/>
  </w:style>
  <w:style w:type="paragraph" w:customStyle="1" w:styleId="36F6C230A36D48DB862FB840B72354F3">
    <w:name w:val="36F6C230A36D48DB862FB840B72354F3"/>
  </w:style>
  <w:style w:type="paragraph" w:customStyle="1" w:styleId="C7DAEE30343E4523B606CB6850258F41">
    <w:name w:val="C7DAEE30343E4523B606CB6850258F41"/>
  </w:style>
  <w:style w:type="paragraph" w:customStyle="1" w:styleId="50325962528A4CE38D6C6F294C8E0F21">
    <w:name w:val="50325962528A4CE38D6C6F294C8E0F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8E0FF-9F23-4AA3-8A90-97BA1D25733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C508E3A-C6AB-4CB2-8195-5B414DBA52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D4C51-7179-4315-A3CF-B76EE831A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Lebenslauf_CV_EMP_2025_Vorlage.dotm</Template>
  <TotalTime>0</TotalTime>
  <Pages>1</Pages>
  <Words>123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2025-08-29T22:29:00Z</dcterms:created>
  <dcterms:modified xsi:type="dcterms:W3CDTF">2025-08-29T22:30:00Z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49a16b40-a803-442a-a923-9d42e9158dd1_Enabled">
    <vt:lpwstr>true</vt:lpwstr>
  </property>
  <property fmtid="{D5CDD505-2E9C-101B-9397-08002B2CF9AE}" pid="4" name="MSIP_Label_49a16b40-a803-442a-a923-9d42e9158dd1_SetDate">
    <vt:lpwstr>2025-08-27T13:16:52Z</vt:lpwstr>
  </property>
  <property fmtid="{D5CDD505-2E9C-101B-9397-08002B2CF9AE}" pid="5" name="MSIP_Label_49a16b40-a803-442a-a923-9d42e9158dd1_Method">
    <vt:lpwstr>Standard</vt:lpwstr>
  </property>
  <property fmtid="{D5CDD505-2E9C-101B-9397-08002B2CF9AE}" pid="6" name="MSIP_Label_49a16b40-a803-442a-a923-9d42e9158dd1_Name">
    <vt:lpwstr>Internal</vt:lpwstr>
  </property>
  <property fmtid="{D5CDD505-2E9C-101B-9397-08002B2CF9AE}" pid="7" name="MSIP_Label_49a16b40-a803-442a-a923-9d42e9158dd1_SiteId">
    <vt:lpwstr>cf81581f-cf8c-405d-97e3-34a295c8d882</vt:lpwstr>
  </property>
  <property fmtid="{D5CDD505-2E9C-101B-9397-08002B2CF9AE}" pid="8" name="MSIP_Label_49a16b40-a803-442a-a923-9d42e9158dd1_ActionId">
    <vt:lpwstr>6a2e2e19-f531-4302-bf66-40c1452faafd</vt:lpwstr>
  </property>
  <property fmtid="{D5CDD505-2E9C-101B-9397-08002B2CF9AE}" pid="9" name="MSIP_Label_49a16b40-a803-442a-a923-9d42e9158dd1_ContentBits">
    <vt:lpwstr>0</vt:lpwstr>
  </property>
</Properties>
</file>